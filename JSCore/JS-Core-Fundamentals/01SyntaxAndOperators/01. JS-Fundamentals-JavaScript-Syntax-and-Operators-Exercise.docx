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D02" w:rsidRPr="0053582A" w:rsidRDefault="00F07FA6" w:rsidP="00055D02">
      <w:pPr>
        <w:pStyle w:val="Heading1"/>
      </w:pPr>
      <w:r w:rsidRPr="0053582A">
        <w:t>Exercise</w:t>
      </w:r>
      <w:r w:rsidR="00055D02" w:rsidRPr="0053582A">
        <w:t xml:space="preserve">: </w:t>
      </w:r>
      <w:r w:rsidR="00055D02" w:rsidRPr="0053582A">
        <w:rPr>
          <w:bCs/>
        </w:rPr>
        <w:t>JavaScript Syntax and Operators</w:t>
      </w:r>
    </w:p>
    <w:p w:rsidR="00055D02" w:rsidRPr="0053582A" w:rsidRDefault="00055D02" w:rsidP="00055D02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Problems for </w:t>
      </w:r>
      <w:r w:rsidR="004A1760" w:rsidRPr="0053582A">
        <w:rPr>
          <w:sz w:val="24"/>
          <w:szCs w:val="24"/>
        </w:rPr>
        <w:t>exercises and homework</w:t>
      </w:r>
      <w:r w:rsidRPr="0053582A">
        <w:rPr>
          <w:sz w:val="24"/>
          <w:szCs w:val="24"/>
        </w:rPr>
        <w:t xml:space="preserve"> for the </w:t>
      </w:r>
      <w:hyperlink r:id="rId7" w:history="1">
        <w:r w:rsidR="00F07FA6" w:rsidRPr="0053582A">
          <w:rPr>
            <w:rStyle w:val="Hyperlink"/>
            <w:sz w:val="24"/>
            <w:szCs w:val="24"/>
          </w:rPr>
          <w:t>"JavaScript Fundamentals" course @ SoftUni</w:t>
        </w:r>
      </w:hyperlink>
      <w:r w:rsidR="00F07FA6" w:rsidRPr="0053582A">
        <w:rPr>
          <w:rStyle w:val="Hyperlink"/>
          <w:sz w:val="24"/>
          <w:szCs w:val="24"/>
        </w:rPr>
        <w:t xml:space="preserve"> </w:t>
      </w:r>
      <w:r w:rsidR="00F07FA6" w:rsidRPr="0053582A">
        <w:rPr>
          <w:rStyle w:val="Hyperlink"/>
          <w:sz w:val="24"/>
          <w:szCs w:val="24"/>
        </w:rPr>
        <w:br/>
      </w:r>
      <w:r w:rsidRPr="0053582A">
        <w:rPr>
          <w:sz w:val="24"/>
          <w:szCs w:val="24"/>
        </w:rPr>
        <w:t xml:space="preserve"> Submit your solutions in the SoftUni judge system at </w:t>
      </w:r>
      <w:hyperlink r:id="rId8" w:history="1">
        <w:r w:rsidR="00007C59" w:rsidRPr="0053582A">
          <w:rPr>
            <w:rStyle w:val="Hyperlink"/>
            <w:sz w:val="24"/>
            <w:szCs w:val="24"/>
          </w:rPr>
          <w:t>https://judge.softuni.bg/Contests/Practice/Index/1422</w:t>
        </w:r>
      </w:hyperlink>
    </w:p>
    <w:p w:rsidR="00151925" w:rsidRPr="0053582A" w:rsidRDefault="00151925" w:rsidP="00151925">
      <w:pPr>
        <w:pStyle w:val="Heading2"/>
      </w:pPr>
      <w:r w:rsidRPr="0053582A">
        <w:t>I like JavaScript!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</w:t>
      </w:r>
      <w:r w:rsidRPr="0053582A">
        <w:rPr>
          <w:b/>
          <w:sz w:val="24"/>
          <w:szCs w:val="24"/>
        </w:rPr>
        <w:t>can receive a name</w:t>
      </w:r>
      <w:r w:rsidRPr="0053582A">
        <w:rPr>
          <w:sz w:val="24"/>
          <w:szCs w:val="24"/>
        </w:rPr>
        <w:t xml:space="preserve"> as input and print a greeting to the console.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 single string that is the name of the person.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output</w:t>
      </w:r>
      <w:r w:rsidRPr="0053582A">
        <w:rPr>
          <w:sz w:val="24"/>
          <w:szCs w:val="24"/>
        </w:rPr>
        <w:t xml:space="preserve"> should be printed to the console.</w:t>
      </w:r>
    </w:p>
    <w:p w:rsidR="00151925" w:rsidRPr="0053582A" w:rsidRDefault="00B40695" w:rsidP="00151925">
      <w:pPr>
        <w:pStyle w:val="Heading3"/>
      </w:pPr>
      <w:r w:rsidRPr="0053582A">
        <w:t>Example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5850"/>
      </w:tblGrid>
      <w:tr w:rsidR="00151925" w:rsidRPr="0053582A" w:rsidTr="00F07FA6">
        <w:tc>
          <w:tcPr>
            <w:tcW w:w="2222" w:type="dxa"/>
            <w:shd w:val="clear" w:color="auto" w:fill="D9D9D9" w:themeFill="background1" w:themeFillShade="D9"/>
          </w:tcPr>
          <w:p w:rsidR="00151925" w:rsidRPr="0053582A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:rsidR="00151925" w:rsidRPr="0053582A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151925" w:rsidRPr="0053582A" w:rsidTr="00F07FA6">
        <w:tc>
          <w:tcPr>
            <w:tcW w:w="2222" w:type="dxa"/>
          </w:tcPr>
          <w:p w:rsidR="00151925" w:rsidRPr="0053582A" w:rsidRDefault="00151925" w:rsidP="001519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'George'</w:t>
            </w:r>
          </w:p>
        </w:tc>
        <w:tc>
          <w:tcPr>
            <w:tcW w:w="5850" w:type="dxa"/>
            <w:vAlign w:val="center"/>
          </w:tcPr>
          <w:p w:rsidR="00151925" w:rsidRPr="0053582A" w:rsidRDefault="00151925" w:rsidP="0003108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Hello </w:t>
            </w:r>
            <w:r w:rsidR="00031084" w:rsidRPr="0053582A">
              <w:rPr>
                <w:rFonts w:ascii="Consolas" w:hAnsi="Consolas"/>
                <w:bCs/>
                <w:sz w:val="24"/>
                <w:szCs w:val="24"/>
              </w:rPr>
              <w:t>George</w:t>
            </w:r>
            <w:r w:rsidR="00007C59" w:rsidRPr="0053582A">
              <w:rPr>
                <w:rFonts w:ascii="Consolas" w:hAnsi="Consolas"/>
                <w:bCs/>
                <w:sz w:val="24"/>
                <w:szCs w:val="24"/>
              </w:rPr>
              <w:t>,</w:t>
            </w: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 do you like JavaScript?</w:t>
            </w:r>
          </w:p>
        </w:tc>
      </w:tr>
      <w:tr w:rsidR="00151925" w:rsidRPr="0053582A" w:rsidTr="00F07FA6">
        <w:tc>
          <w:tcPr>
            <w:tcW w:w="2222" w:type="dxa"/>
          </w:tcPr>
          <w:p w:rsidR="00151925" w:rsidRPr="0053582A" w:rsidRDefault="00151925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'Maria'</w:t>
            </w:r>
          </w:p>
        </w:tc>
        <w:tc>
          <w:tcPr>
            <w:tcW w:w="5850" w:type="dxa"/>
            <w:vAlign w:val="center"/>
          </w:tcPr>
          <w:p w:rsidR="00151925" w:rsidRPr="0053582A" w:rsidRDefault="00151925" w:rsidP="0015192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Hello Maria</w:t>
            </w:r>
            <w:r w:rsidR="00007C59" w:rsidRPr="0053582A">
              <w:rPr>
                <w:rFonts w:ascii="Consolas" w:hAnsi="Consolas"/>
                <w:bCs/>
                <w:sz w:val="24"/>
                <w:szCs w:val="24"/>
              </w:rPr>
              <w:t>,</w:t>
            </w: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 do you like JavaScript?</w:t>
            </w:r>
          </w:p>
        </w:tc>
      </w:tr>
    </w:tbl>
    <w:p w:rsidR="00AA1C1A" w:rsidRPr="0053582A" w:rsidRDefault="00AA1C1A" w:rsidP="00AA1C1A">
      <w:pPr>
        <w:pStyle w:val="Heading2"/>
      </w:pPr>
      <w:r w:rsidRPr="0053582A">
        <w:t>Even Numbers 1 to N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reads an integer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 xml:space="preserve"> and prints all </w:t>
      </w:r>
      <w:r w:rsidRPr="0053582A">
        <w:rPr>
          <w:b/>
          <w:sz w:val="24"/>
          <w:szCs w:val="24"/>
        </w:rPr>
        <w:t>even numbers</w:t>
      </w:r>
      <w:r w:rsidRPr="0053582A">
        <w:rPr>
          <w:sz w:val="24"/>
          <w:szCs w:val="24"/>
        </w:rPr>
        <w:t xml:space="preserve"> from </w:t>
      </w:r>
      <w:r w:rsidRPr="0053582A">
        <w:rPr>
          <w:b/>
          <w:sz w:val="24"/>
          <w:szCs w:val="24"/>
        </w:rPr>
        <w:t>1</w:t>
      </w:r>
      <w:r w:rsidRPr="0053582A">
        <w:rPr>
          <w:sz w:val="24"/>
          <w:szCs w:val="24"/>
        </w:rPr>
        <w:t xml:space="preserve"> to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>.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 </w:t>
      </w:r>
      <w:r w:rsidRPr="0053582A">
        <w:rPr>
          <w:b/>
          <w:sz w:val="24"/>
          <w:szCs w:val="24"/>
        </w:rPr>
        <w:t>single number n</w:t>
      </w:r>
      <w:r w:rsidRPr="0053582A">
        <w:rPr>
          <w:sz w:val="24"/>
          <w:szCs w:val="24"/>
        </w:rPr>
        <w:t xml:space="preserve">. The number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 xml:space="preserve"> will be an integer in the range </w:t>
      </w:r>
      <w:r w:rsidR="00031084" w:rsidRPr="0053582A">
        <w:rPr>
          <w:sz w:val="24"/>
          <w:szCs w:val="24"/>
        </w:rPr>
        <w:br/>
      </w:r>
      <w:r w:rsidRPr="0053582A">
        <w:rPr>
          <w:sz w:val="24"/>
          <w:szCs w:val="24"/>
        </w:rPr>
        <w:t>[1 … 100 000].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output</w:t>
      </w:r>
      <w:r w:rsidRPr="0053582A">
        <w:rPr>
          <w:sz w:val="24"/>
          <w:szCs w:val="24"/>
        </w:rPr>
        <w:t xml:space="preserve"> should hold the expected </w:t>
      </w:r>
      <w:r w:rsidR="002C2227" w:rsidRPr="0053582A">
        <w:rPr>
          <w:sz w:val="24"/>
          <w:szCs w:val="24"/>
        </w:rPr>
        <w:t>even</w:t>
      </w:r>
      <w:r w:rsidRPr="0053582A">
        <w:rPr>
          <w:sz w:val="24"/>
          <w:szCs w:val="24"/>
        </w:rPr>
        <w:t xml:space="preserve"> numbers, each at a separate line.</w:t>
      </w:r>
    </w:p>
    <w:p w:rsidR="00AA1C1A" w:rsidRPr="0053582A" w:rsidRDefault="00F745DF" w:rsidP="00AA1C1A">
      <w:pPr>
        <w:pStyle w:val="Heading3"/>
      </w:pPr>
      <w:r w:rsidRPr="0053582A">
        <w:t>Example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AA1C1A" w:rsidRPr="0053582A" w:rsidTr="002A6CB5"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A1C1A" w:rsidRPr="0053582A" w:rsidTr="002A6CB5"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7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:rsidR="00151925" w:rsidRPr="0053582A" w:rsidRDefault="00A97CA9" w:rsidP="00A85F7C">
      <w:pPr>
        <w:pStyle w:val="Heading2"/>
      </w:pPr>
      <w:r w:rsidRPr="0053582A">
        <w:t>Fruit</w:t>
      </w:r>
    </w:p>
    <w:p w:rsidR="00291F3E" w:rsidRPr="0053582A" w:rsidRDefault="00291F3E" w:rsidP="00291F3E">
      <w:pPr>
        <w:rPr>
          <w:sz w:val="24"/>
          <w:szCs w:val="24"/>
        </w:rPr>
      </w:pPr>
      <w:r w:rsidRPr="0053582A">
        <w:rPr>
          <w:sz w:val="24"/>
          <w:szCs w:val="24"/>
        </w:rPr>
        <w:t>Write a JS function that calculate</w:t>
      </w:r>
      <w:r w:rsidR="008C355E" w:rsidRPr="0053582A">
        <w:rPr>
          <w:sz w:val="24"/>
          <w:szCs w:val="24"/>
        </w:rPr>
        <w:t>s</w:t>
      </w:r>
      <w:r w:rsidRPr="0053582A">
        <w:rPr>
          <w:sz w:val="24"/>
          <w:szCs w:val="24"/>
        </w:rPr>
        <w:t xml:space="preserve"> how much money you need to buy</w:t>
      </w:r>
      <w:r w:rsidR="008C355E" w:rsidRPr="0053582A">
        <w:rPr>
          <w:sz w:val="24"/>
          <w:szCs w:val="24"/>
        </w:rPr>
        <w:t xml:space="preserve"> a</w:t>
      </w:r>
      <w:r w:rsidRPr="0053582A">
        <w:rPr>
          <w:sz w:val="24"/>
          <w:szCs w:val="24"/>
        </w:rPr>
        <w:t xml:space="preserve"> fruit. You will receive a </w:t>
      </w:r>
      <w:r w:rsidRPr="0053582A">
        <w:rPr>
          <w:b/>
          <w:sz w:val="24"/>
          <w:szCs w:val="24"/>
        </w:rPr>
        <w:t>string</w:t>
      </w:r>
      <w:r w:rsidRPr="0053582A">
        <w:rPr>
          <w:sz w:val="24"/>
          <w:szCs w:val="24"/>
        </w:rPr>
        <w:t xml:space="preserve"> for the type of fruit you want to buy, </w:t>
      </w:r>
      <w:r w:rsidRPr="0053582A">
        <w:rPr>
          <w:b/>
          <w:sz w:val="24"/>
          <w:szCs w:val="24"/>
        </w:rPr>
        <w:t>a number</w:t>
      </w:r>
      <w:r w:rsidRPr="0053582A">
        <w:rPr>
          <w:sz w:val="24"/>
          <w:szCs w:val="24"/>
        </w:rPr>
        <w:t xml:space="preserve"> for </w:t>
      </w:r>
      <w:r w:rsidR="008A6DE6" w:rsidRPr="0053582A">
        <w:rPr>
          <w:sz w:val="24"/>
          <w:szCs w:val="24"/>
        </w:rPr>
        <w:t>weight</w:t>
      </w:r>
      <w:r w:rsidRPr="0053582A">
        <w:rPr>
          <w:sz w:val="24"/>
          <w:szCs w:val="24"/>
        </w:rPr>
        <w:t xml:space="preserve"> in grams and another </w:t>
      </w:r>
      <w:r w:rsidRPr="0053582A">
        <w:rPr>
          <w:b/>
          <w:sz w:val="24"/>
          <w:szCs w:val="24"/>
        </w:rPr>
        <w:t>number</w:t>
      </w:r>
      <w:r w:rsidRPr="0053582A">
        <w:rPr>
          <w:sz w:val="24"/>
          <w:szCs w:val="24"/>
        </w:rPr>
        <w:t xml:space="preserve"> for a price per kilogram.</w:t>
      </w:r>
      <w:r w:rsidR="008A6DE6" w:rsidRPr="0053582A">
        <w:rPr>
          <w:sz w:val="24"/>
          <w:szCs w:val="24"/>
        </w:rPr>
        <w:t xml:space="preserve"> </w:t>
      </w:r>
    </w:p>
    <w:p w:rsidR="00F86E21" w:rsidRPr="0053582A" w:rsidRDefault="008A6DE6" w:rsidP="00291F3E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Print the following text on the console:  </w:t>
      </w:r>
      <w:r w:rsidRPr="0053582A">
        <w:rPr>
          <w:rFonts w:ascii="Consolas" w:hAnsi="Consolas" w:cstheme="minorHAnsi"/>
          <w:b/>
          <w:sz w:val="24"/>
          <w:szCs w:val="24"/>
        </w:rPr>
        <w:t>'I need {money} leva to buy {weight} kilograms {fruit}.'</w:t>
      </w:r>
      <w:r w:rsidRPr="0053582A">
        <w:rPr>
          <w:rFonts w:cstheme="minorHAnsi"/>
          <w:sz w:val="24"/>
          <w:szCs w:val="24"/>
        </w:rPr>
        <w:t xml:space="preserve"> . Print the weight </w:t>
      </w:r>
      <w:r w:rsidR="00C03955" w:rsidRPr="0053582A">
        <w:rPr>
          <w:rFonts w:cstheme="minorHAnsi"/>
          <w:sz w:val="24"/>
          <w:szCs w:val="24"/>
        </w:rPr>
        <w:t xml:space="preserve">and the money </w:t>
      </w:r>
      <w:r w:rsidRPr="0053582A">
        <w:rPr>
          <w:rFonts w:cstheme="minorHAnsi"/>
          <w:b/>
          <w:sz w:val="24"/>
          <w:szCs w:val="24"/>
        </w:rPr>
        <w:t>rounded</w:t>
      </w:r>
      <w:r w:rsidRPr="0053582A">
        <w:rPr>
          <w:rFonts w:cstheme="minorHAnsi"/>
          <w:sz w:val="24"/>
          <w:szCs w:val="24"/>
        </w:rPr>
        <w:t xml:space="preserve"> to two decimal places.</w:t>
      </w:r>
    </w:p>
    <w:p w:rsidR="008A6DE6" w:rsidRPr="0053582A" w:rsidRDefault="008A6DE6" w:rsidP="008A6DE6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lastRenderedPageBreak/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Pr="0053582A">
        <w:rPr>
          <w:rFonts w:cstheme="minorHAnsi"/>
          <w:b/>
          <w:sz w:val="24"/>
          <w:szCs w:val="24"/>
        </w:rPr>
        <w:t>three arguments</w:t>
      </w:r>
      <w:r w:rsidRPr="0053582A">
        <w:rPr>
          <w:rFonts w:cstheme="minorHAnsi"/>
          <w:sz w:val="24"/>
          <w:szCs w:val="24"/>
        </w:rPr>
        <w:t xml:space="preserve"> passed to your function.</w:t>
      </w:r>
    </w:p>
    <w:p w:rsidR="008A6DE6" w:rsidRPr="0053582A" w:rsidRDefault="008A6DE6" w:rsidP="008A6DE6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A85F7C" w:rsidRPr="0053582A" w:rsidRDefault="00D04F3E" w:rsidP="00A85F7C">
      <w:pPr>
        <w:pStyle w:val="Heading3"/>
      </w:pPr>
      <w:r w:rsidRPr="0053582A">
        <w:t>Example</w:t>
      </w:r>
    </w:p>
    <w:tbl>
      <w:tblPr>
        <w:tblStyle w:val="TableGrid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53582A" w:rsidTr="00C03955">
        <w:tc>
          <w:tcPr>
            <w:tcW w:w="3091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53582A" w:rsidTr="00C03955">
        <w:tc>
          <w:tcPr>
            <w:tcW w:w="3091" w:type="dxa"/>
          </w:tcPr>
          <w:p w:rsidR="00A85F7C" w:rsidRPr="0053582A" w:rsidRDefault="00A85F7C" w:rsidP="008A6DE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orange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', 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2500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1.80</w:t>
            </w:r>
          </w:p>
        </w:tc>
        <w:tc>
          <w:tcPr>
            <w:tcW w:w="6946" w:type="dxa"/>
            <w:vAlign w:val="center"/>
          </w:tcPr>
          <w:p w:rsidR="00A85F7C" w:rsidRPr="0053582A" w:rsidRDefault="00C03955" w:rsidP="00AF59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I need 4.50 leva to buy 2.50 kilograms orange.</w:t>
            </w:r>
          </w:p>
        </w:tc>
      </w:tr>
    </w:tbl>
    <w:p w:rsidR="00A85F7C" w:rsidRPr="0053582A" w:rsidRDefault="00A85F7C" w:rsidP="00A85F7C"/>
    <w:tbl>
      <w:tblPr>
        <w:tblStyle w:val="TableGrid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53582A" w:rsidTr="00C40CFB">
        <w:tc>
          <w:tcPr>
            <w:tcW w:w="3091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53582A" w:rsidTr="00C40CFB">
        <w:tc>
          <w:tcPr>
            <w:tcW w:w="3091" w:type="dxa"/>
          </w:tcPr>
          <w:p w:rsidR="00A85F7C" w:rsidRPr="0053582A" w:rsidRDefault="00A85F7C" w:rsidP="00EB104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apple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', 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1563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2.35</w:t>
            </w:r>
          </w:p>
        </w:tc>
        <w:tc>
          <w:tcPr>
            <w:tcW w:w="6946" w:type="dxa"/>
            <w:vAlign w:val="center"/>
          </w:tcPr>
          <w:p w:rsidR="00A85F7C" w:rsidRPr="0053582A" w:rsidRDefault="00C40CFB" w:rsidP="00AF59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I need 3.67 leva to buy 1.56 kilograms apple.</w:t>
            </w:r>
          </w:p>
        </w:tc>
      </w:tr>
    </w:tbl>
    <w:p w:rsidR="00EB1048" w:rsidRPr="0053582A" w:rsidRDefault="007B2C3B" w:rsidP="00B32346">
      <w:pPr>
        <w:pStyle w:val="Heading2"/>
      </w:pPr>
      <w:r w:rsidRPr="0053582A">
        <w:t>Fitness R</w:t>
      </w:r>
      <w:r w:rsidR="0097413D" w:rsidRPr="0053582A">
        <w:t>ates</w:t>
      </w: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>Write a JS function that calculate</w:t>
      </w:r>
      <w:r w:rsidR="008C355E" w:rsidRPr="0053582A">
        <w:rPr>
          <w:sz w:val="24"/>
          <w:szCs w:val="24"/>
        </w:rPr>
        <w:t>s</w:t>
      </w:r>
      <w:r w:rsidRPr="0053582A">
        <w:rPr>
          <w:sz w:val="24"/>
          <w:szCs w:val="24"/>
        </w:rPr>
        <w:t xml:space="preserve"> how much money you need to visit your favorite gym. You will receive </w:t>
      </w:r>
      <w:r w:rsidRPr="0053582A">
        <w:rPr>
          <w:b/>
          <w:sz w:val="24"/>
          <w:szCs w:val="24"/>
        </w:rPr>
        <w:t>two strings</w:t>
      </w:r>
      <w:r w:rsidRPr="0053582A">
        <w:rPr>
          <w:sz w:val="24"/>
          <w:szCs w:val="24"/>
        </w:rPr>
        <w:t xml:space="preserve"> for a day of week and a service which you want to use and a </w:t>
      </w:r>
      <w:r w:rsidRPr="0053582A">
        <w:rPr>
          <w:b/>
          <w:sz w:val="24"/>
          <w:szCs w:val="24"/>
        </w:rPr>
        <w:t>number</w:t>
      </w:r>
      <w:r w:rsidRPr="0053582A">
        <w:rPr>
          <w:sz w:val="24"/>
          <w:szCs w:val="24"/>
        </w:rPr>
        <w:t xml:space="preserve"> for the time in which you can go to the gym.</w:t>
      </w: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>In the table below you can find information about the prices and services offered at the gym.</w:t>
      </w:r>
    </w:p>
    <w:tbl>
      <w:tblPr>
        <w:tblpPr w:leftFromText="141" w:rightFromText="141" w:vertAnchor="page" w:horzAnchor="margin" w:tblpXSpec="center" w:tblpY="7637"/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559"/>
        <w:gridCol w:w="1418"/>
        <w:gridCol w:w="1276"/>
        <w:gridCol w:w="1417"/>
      </w:tblGrid>
      <w:tr w:rsidR="00AA1C1A" w:rsidRPr="0053582A" w:rsidTr="00F77399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Service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Fitness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  <w:t>Sauna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  <w:t>Instructor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8C355E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T</w:t>
            </w:r>
            <w:r w:rsidR="00AA1C1A" w:rsidRPr="0053582A">
              <w:rPr>
                <w:b/>
                <w:sz w:val="24"/>
                <w:szCs w:val="24"/>
              </w:rPr>
              <w:t>uesday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Sunday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</w:tbl>
    <w:p w:rsidR="00AA1C1A" w:rsidRPr="0053582A" w:rsidRDefault="00AA1C1A" w:rsidP="0097413D">
      <w:pPr>
        <w:rPr>
          <w:sz w:val="24"/>
          <w:szCs w:val="24"/>
        </w:rPr>
      </w:pP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Example: If you want to </w:t>
      </w:r>
      <w:r w:rsidR="00E45876" w:rsidRPr="0053582A">
        <w:rPr>
          <w:sz w:val="24"/>
          <w:szCs w:val="24"/>
        </w:rPr>
        <w:t xml:space="preserve">go to the gym on Monday at 15 o`clock and use the sauna you have to pay </w:t>
      </w:r>
      <w:r w:rsidR="00C12D8F">
        <w:rPr>
          <w:sz w:val="24"/>
          <w:szCs w:val="24"/>
        </w:rPr>
        <w:t>6</w:t>
      </w:r>
      <w:r w:rsidR="00621B52">
        <w:rPr>
          <w:sz w:val="24"/>
          <w:szCs w:val="24"/>
          <w:lang w:val="bg-BG"/>
        </w:rPr>
        <w:t>.</w:t>
      </w:r>
      <w:r w:rsidR="00C12D8F">
        <w:rPr>
          <w:sz w:val="24"/>
          <w:szCs w:val="24"/>
        </w:rPr>
        <w:t>5</w:t>
      </w:r>
      <w:bookmarkStart w:id="0" w:name="_GoBack"/>
      <w:bookmarkEnd w:id="0"/>
      <w:r w:rsidR="00621B52">
        <w:rPr>
          <w:sz w:val="24"/>
          <w:szCs w:val="24"/>
          <w:lang w:val="bg-BG"/>
        </w:rPr>
        <w:t>0</w:t>
      </w:r>
      <w:r w:rsidR="00E45876" w:rsidRPr="0053582A">
        <w:rPr>
          <w:sz w:val="24"/>
          <w:szCs w:val="24"/>
        </w:rPr>
        <w:t xml:space="preserve"> leva.</w:t>
      </w:r>
    </w:p>
    <w:p w:rsidR="0097413D" w:rsidRPr="0053582A" w:rsidRDefault="0097413D" w:rsidP="0097413D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Pr="0053582A">
        <w:rPr>
          <w:rFonts w:cstheme="minorHAnsi"/>
          <w:b/>
          <w:sz w:val="24"/>
          <w:szCs w:val="24"/>
        </w:rPr>
        <w:t>three arguments</w:t>
      </w:r>
      <w:r w:rsidRPr="0053582A">
        <w:rPr>
          <w:rFonts w:cstheme="minorHAnsi"/>
          <w:sz w:val="24"/>
          <w:szCs w:val="24"/>
        </w:rPr>
        <w:t xml:space="preserve"> passed to your function.</w:t>
      </w:r>
    </w:p>
    <w:p w:rsidR="0097413D" w:rsidRPr="0053582A" w:rsidRDefault="0097413D" w:rsidP="0097413D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D2B4A" w:rsidRPr="00621B52" w:rsidRDefault="008D2B4A" w:rsidP="0097413D">
      <w:pPr>
        <w:rPr>
          <w:rFonts w:cstheme="minorHAnsi"/>
          <w:sz w:val="24"/>
          <w:szCs w:val="24"/>
          <w:lang w:val="bg-BG"/>
        </w:rPr>
      </w:pP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C355E" w:rsidRPr="0053582A" w:rsidRDefault="008A70D2" w:rsidP="008C355E">
      <w:pPr>
        <w:pStyle w:val="Heading3"/>
      </w:pPr>
      <w:r w:rsidRPr="0053582A">
        <w:lastRenderedPageBreak/>
        <w:t>Example</w:t>
      </w:r>
    </w:p>
    <w:tbl>
      <w:tblPr>
        <w:tblStyle w:val="TableGrid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53582A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53582A" w:rsidTr="00065F9D">
        <w:tc>
          <w:tcPr>
            <w:tcW w:w="3828" w:type="dxa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'Monday', 'Sauna', 15.30</w:t>
            </w:r>
          </w:p>
        </w:tc>
        <w:tc>
          <w:tcPr>
            <w:tcW w:w="1559" w:type="dxa"/>
            <w:vAlign w:val="center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6.5</w:t>
            </w:r>
          </w:p>
        </w:tc>
      </w:tr>
    </w:tbl>
    <w:p w:rsidR="00065F9D" w:rsidRPr="0053582A" w:rsidRDefault="00065F9D" w:rsidP="0097413D">
      <w:pPr>
        <w:rPr>
          <w:rFonts w:cstheme="minorHAnsi"/>
          <w:sz w:val="24"/>
          <w:szCs w:val="24"/>
        </w:rPr>
      </w:pPr>
    </w:p>
    <w:tbl>
      <w:tblPr>
        <w:tblStyle w:val="TableGrid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53582A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53582A" w:rsidTr="00065F9D">
        <w:tc>
          <w:tcPr>
            <w:tcW w:w="3828" w:type="dxa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'Sunday', 'Fitness', 22.00</w:t>
            </w:r>
          </w:p>
        </w:tc>
        <w:tc>
          <w:tcPr>
            <w:tcW w:w="1559" w:type="dxa"/>
            <w:vAlign w:val="center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8</w:t>
            </w:r>
          </w:p>
        </w:tc>
      </w:tr>
    </w:tbl>
    <w:p w:rsidR="00200384" w:rsidRPr="0053582A" w:rsidRDefault="00200384" w:rsidP="00200384">
      <w:pPr>
        <w:pStyle w:val="Heading2"/>
      </w:pPr>
      <w:r w:rsidRPr="0053582A">
        <w:t>Greatest Common Divisor – GCD</w:t>
      </w:r>
    </w:p>
    <w:p w:rsidR="00200384" w:rsidRPr="0053582A" w:rsidRDefault="00200384" w:rsidP="0020038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two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positive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numbers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as input and compute the greatest common divisor.</w:t>
      </w:r>
      <w:r w:rsidR="004E6F5F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200384" w:rsidRPr="0053582A" w:rsidRDefault="00200384" w:rsidP="0020038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>Print on the console the result</w:t>
      </w:r>
      <w:r w:rsidR="00E14ACF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>.</w:t>
      </w: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</w:p>
    <w:p w:rsidR="00200384" w:rsidRPr="0053582A" w:rsidRDefault="00200384" w:rsidP="0020038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</w:t>
      </w:r>
      <w:r w:rsidRPr="0053582A">
        <w:rPr>
          <w:rFonts w:cstheme="minorHAnsi"/>
          <w:b/>
          <w:sz w:val="24"/>
          <w:szCs w:val="24"/>
        </w:rPr>
        <w:t>as two positive integer numbers</w:t>
      </w:r>
      <w:r w:rsidRPr="0053582A">
        <w:rPr>
          <w:rFonts w:cstheme="minorHAnsi"/>
          <w:sz w:val="24"/>
          <w:szCs w:val="24"/>
        </w:rPr>
        <w:t>.</w:t>
      </w:r>
    </w:p>
    <w:p w:rsidR="00200384" w:rsidRPr="0053582A" w:rsidRDefault="00200384" w:rsidP="0020038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200384" w:rsidRPr="0053582A" w:rsidRDefault="00873E7A" w:rsidP="00200384">
      <w:pPr>
        <w:pStyle w:val="Heading3"/>
      </w:pPr>
      <w:r w:rsidRPr="0053582A">
        <w:t>Example</w:t>
      </w:r>
    </w:p>
    <w:tbl>
      <w:tblPr>
        <w:tblStyle w:val="TableGrid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200384" w:rsidRPr="0053582A" w:rsidTr="00E14ACF">
        <w:tc>
          <w:tcPr>
            <w:tcW w:w="2382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200384" w:rsidRPr="0053582A" w:rsidTr="00E14ACF">
        <w:tc>
          <w:tcPr>
            <w:tcW w:w="2382" w:type="dxa"/>
          </w:tcPr>
          <w:p w:rsidR="00200384" w:rsidRPr="0053582A" w:rsidRDefault="00200384" w:rsidP="0020038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447" w:type="dxa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</w:tc>
      </w:tr>
    </w:tbl>
    <w:p w:rsidR="00200384" w:rsidRPr="0053582A" w:rsidRDefault="00200384" w:rsidP="00200384"/>
    <w:p w:rsidR="00A2288A" w:rsidRPr="0053582A" w:rsidRDefault="00A2288A" w:rsidP="00A2288A">
      <w:pPr>
        <w:pStyle w:val="Heading2"/>
      </w:pPr>
      <w:r w:rsidRPr="0053582A">
        <w:t>Same Numbers</w:t>
      </w:r>
    </w:p>
    <w:p w:rsidR="00F53DD6" w:rsidRPr="0053582A" w:rsidRDefault="00A2288A" w:rsidP="00A2288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 w:rsidR="00F53DD6" w:rsidRPr="0053582A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 xml:space="preserve"> integer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53DD6" w:rsidRPr="0053582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as input </w:t>
      </w:r>
      <w:r w:rsidR="00F53DD6" w:rsidRPr="0053582A">
        <w:rPr>
          <w:rFonts w:asciiTheme="minorHAnsi" w:hAnsiTheme="minorHAnsi" w:cstheme="minorHAnsi"/>
          <w:sz w:val="24"/>
          <w:szCs w:val="24"/>
          <w:lang w:val="en-US"/>
        </w:rPr>
        <w:t>and check if all the digits in a given number are the same or not.</w:t>
      </w:r>
    </w:p>
    <w:p w:rsidR="00A2288A" w:rsidRPr="0053582A" w:rsidRDefault="00A2288A" w:rsidP="00A2288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Print on the console </w:t>
      </w:r>
      <w:r w:rsidR="00F53DD6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true</w:t>
      </w:r>
      <w:r w:rsidR="00F53DD6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all numbers are same or </w:t>
      </w:r>
      <w:r w:rsidR="00F53DD6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false</w:t>
      </w:r>
      <w:r w:rsidR="00F53DD6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not.</w:t>
      </w: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  <w:r w:rsidR="008C355E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On the next line print the </w:t>
      </w:r>
      <w:r w:rsidR="008C355E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sum of all the digits.</w:t>
      </w:r>
    </w:p>
    <w:p w:rsidR="00A2288A" w:rsidRPr="0053582A" w:rsidRDefault="00A2288A" w:rsidP="00A2288A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="0045768B" w:rsidRPr="0053582A">
        <w:rPr>
          <w:rFonts w:cstheme="minorHAnsi"/>
          <w:sz w:val="24"/>
          <w:szCs w:val="24"/>
        </w:rPr>
        <w:t>an</w:t>
      </w:r>
      <w:r w:rsidRPr="0053582A">
        <w:rPr>
          <w:rFonts w:cstheme="minorHAnsi"/>
          <w:sz w:val="24"/>
          <w:szCs w:val="24"/>
        </w:rPr>
        <w:t xml:space="preserve"> integer numbe</w:t>
      </w:r>
      <w:r w:rsidR="0045768B" w:rsidRPr="0053582A">
        <w:rPr>
          <w:rFonts w:cstheme="minorHAnsi"/>
          <w:sz w:val="24"/>
          <w:szCs w:val="24"/>
        </w:rPr>
        <w:t>r</w:t>
      </w:r>
      <w:r w:rsidRPr="0053582A">
        <w:rPr>
          <w:rFonts w:cstheme="minorHAnsi"/>
          <w:sz w:val="24"/>
          <w:szCs w:val="24"/>
        </w:rPr>
        <w:t>.</w:t>
      </w:r>
    </w:p>
    <w:p w:rsidR="00A2288A" w:rsidRPr="0053582A" w:rsidRDefault="00A2288A" w:rsidP="00A2288A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A2288A" w:rsidRPr="0053582A" w:rsidRDefault="00A2288A" w:rsidP="00A2288A">
      <w:pPr>
        <w:pStyle w:val="Heading3"/>
      </w:pPr>
      <w:r w:rsidRPr="0053582A">
        <w:t>Examples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A2288A" w:rsidRPr="0053582A" w:rsidTr="0045768B">
        <w:tc>
          <w:tcPr>
            <w:tcW w:w="2240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2288A" w:rsidRPr="0053582A" w:rsidTr="0045768B">
        <w:tc>
          <w:tcPr>
            <w:tcW w:w="2240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true</w:t>
            </w:r>
          </w:p>
          <w:p w:rsidR="008C355E" w:rsidRPr="0053582A" w:rsidRDefault="008C355E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2288A" w:rsidRPr="0053582A" w:rsidRDefault="00A2288A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false</w:t>
            </w:r>
          </w:p>
          <w:p w:rsidR="008C355E" w:rsidRPr="0053582A" w:rsidRDefault="008C355E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10</w:t>
            </w:r>
          </w:p>
        </w:tc>
      </w:tr>
    </w:tbl>
    <w:p w:rsidR="00A2288A" w:rsidRPr="0053582A" w:rsidRDefault="00A2288A" w:rsidP="00A2288A"/>
    <w:p w:rsidR="00FE1E0D" w:rsidRPr="0053582A" w:rsidRDefault="00FE1E0D" w:rsidP="00FE1E0D">
      <w:pPr>
        <w:pStyle w:val="Heading2"/>
      </w:pPr>
      <w:r w:rsidRPr="0053582A">
        <w:lastRenderedPageBreak/>
        <w:t>Time to</w:t>
      </w:r>
      <w:r w:rsidR="00504C32" w:rsidRPr="0053582A">
        <w:t xml:space="preserve"> W</w:t>
      </w:r>
      <w:r w:rsidRPr="0053582A">
        <w:t>alk</w:t>
      </w:r>
    </w:p>
    <w:p w:rsidR="00CF7A5C" w:rsidRDefault="00FE1E0D" w:rsidP="009545B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</w:t>
      </w:r>
      <w:r w:rsidRPr="00B15A05">
        <w:rPr>
          <w:b/>
          <w:bCs/>
          <w:sz w:val="24"/>
          <w:szCs w:val="24"/>
        </w:rPr>
        <w:t>calculates</w:t>
      </w:r>
      <w:r w:rsidRPr="0053582A">
        <w:rPr>
          <w:sz w:val="24"/>
          <w:szCs w:val="24"/>
        </w:rPr>
        <w:t xml:space="preserve"> how long it takes a student to get to the university. </w:t>
      </w:r>
      <w:r w:rsidR="00D73148" w:rsidRPr="0053582A">
        <w:rPr>
          <w:sz w:val="24"/>
          <w:szCs w:val="24"/>
        </w:rPr>
        <w:br/>
      </w:r>
      <w:r w:rsidRPr="0053582A">
        <w:rPr>
          <w:sz w:val="24"/>
          <w:szCs w:val="24"/>
        </w:rPr>
        <w:t xml:space="preserve">The function takes </w:t>
      </w:r>
      <w:r w:rsidR="005B4438" w:rsidRPr="0053582A">
        <w:rPr>
          <w:b/>
          <w:sz w:val="24"/>
          <w:szCs w:val="24"/>
        </w:rPr>
        <w:t>three numbers</w:t>
      </w:r>
      <w:r w:rsidR="00CF7A5C">
        <w:rPr>
          <w:sz w:val="24"/>
          <w:szCs w:val="24"/>
        </w:rPr>
        <w:t>:</w:t>
      </w:r>
    </w:p>
    <w:p w:rsidR="00CF7A5C" w:rsidRDefault="005B4438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CF7A5C">
        <w:rPr>
          <w:sz w:val="24"/>
          <w:szCs w:val="24"/>
        </w:rPr>
        <w:t xml:space="preserve">The </w:t>
      </w:r>
      <w:r w:rsidRPr="00CF7A5C">
        <w:rPr>
          <w:b/>
          <w:sz w:val="24"/>
          <w:szCs w:val="24"/>
        </w:rPr>
        <w:t>first</w:t>
      </w:r>
      <w:r w:rsidRPr="00CF7A5C">
        <w:rPr>
          <w:sz w:val="24"/>
          <w:szCs w:val="24"/>
        </w:rPr>
        <w:t xml:space="preserve"> is the number of </w:t>
      </w:r>
      <w:r w:rsidRPr="00CF7A5C">
        <w:rPr>
          <w:b/>
          <w:sz w:val="24"/>
          <w:szCs w:val="24"/>
        </w:rPr>
        <w:t>steps</w:t>
      </w:r>
      <w:r w:rsidRPr="00CF7A5C">
        <w:rPr>
          <w:sz w:val="24"/>
          <w:szCs w:val="24"/>
        </w:rPr>
        <w:t xml:space="preserve"> the student makes f</w:t>
      </w:r>
      <w:r w:rsidR="00CF7A5C">
        <w:rPr>
          <w:sz w:val="24"/>
          <w:szCs w:val="24"/>
        </w:rPr>
        <w:t>rom his home to the university</w:t>
      </w:r>
    </w:p>
    <w:p w:rsidR="007959F2" w:rsidRPr="007959F2" w:rsidRDefault="00CF7A5C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5B4438" w:rsidRPr="00CF7A5C">
        <w:rPr>
          <w:sz w:val="24"/>
          <w:szCs w:val="24"/>
        </w:rPr>
        <w:t xml:space="preserve">he </w:t>
      </w:r>
      <w:r w:rsidR="005B4438" w:rsidRPr="00CF7A5C">
        <w:rPr>
          <w:b/>
          <w:sz w:val="24"/>
          <w:szCs w:val="24"/>
        </w:rPr>
        <w:t>second</w:t>
      </w:r>
      <w:r w:rsidR="005B4438" w:rsidRPr="00CF7A5C">
        <w:rPr>
          <w:sz w:val="24"/>
          <w:szCs w:val="24"/>
        </w:rPr>
        <w:t xml:space="preserve"> number is the length of the student</w:t>
      </w:r>
      <w:r w:rsidR="00867A4D">
        <w:rPr>
          <w:sz w:val="24"/>
          <w:szCs w:val="24"/>
          <w:lang w:val="bg-BG"/>
        </w:rPr>
        <w:t>'</w:t>
      </w:r>
      <w:r w:rsidR="005B4438" w:rsidRPr="00CF7A5C">
        <w:rPr>
          <w:sz w:val="24"/>
          <w:szCs w:val="24"/>
        </w:rPr>
        <w:t xml:space="preserve">s footprint in </w:t>
      </w:r>
      <w:r w:rsidR="005B4438" w:rsidRPr="00CF7A5C">
        <w:rPr>
          <w:b/>
          <w:sz w:val="24"/>
          <w:szCs w:val="24"/>
        </w:rPr>
        <w:t>meters</w:t>
      </w:r>
    </w:p>
    <w:p w:rsidR="00FE1E0D" w:rsidRPr="00CF7A5C" w:rsidRDefault="007959F2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5B4438" w:rsidRPr="00CF7A5C">
        <w:rPr>
          <w:sz w:val="24"/>
          <w:szCs w:val="24"/>
        </w:rPr>
        <w:t xml:space="preserve">he </w:t>
      </w:r>
      <w:r w:rsidR="005B4438" w:rsidRPr="00CF7A5C">
        <w:rPr>
          <w:b/>
          <w:sz w:val="24"/>
          <w:szCs w:val="24"/>
        </w:rPr>
        <w:t>third</w:t>
      </w:r>
      <w:r w:rsidR="005B4438" w:rsidRPr="00CF7A5C">
        <w:rPr>
          <w:sz w:val="24"/>
          <w:szCs w:val="24"/>
        </w:rPr>
        <w:t xml:space="preserve"> number is the student speed in </w:t>
      </w:r>
      <w:r w:rsidR="005B4438" w:rsidRPr="00CF7A5C">
        <w:rPr>
          <w:b/>
          <w:sz w:val="24"/>
          <w:szCs w:val="24"/>
        </w:rPr>
        <w:t>km/h</w:t>
      </w:r>
    </w:p>
    <w:p w:rsidR="00443038" w:rsidRPr="0053582A" w:rsidRDefault="00443038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Sometimes the student needs a rest. Every 500 meters, the person makes a </w:t>
      </w:r>
      <w:r w:rsidRPr="0053582A">
        <w:rPr>
          <w:rFonts w:cstheme="minorHAnsi"/>
          <w:b/>
          <w:sz w:val="24"/>
          <w:szCs w:val="24"/>
        </w:rPr>
        <w:t>1 minute break</w:t>
      </w:r>
      <w:r w:rsidRPr="0053582A">
        <w:rPr>
          <w:rFonts w:cstheme="minorHAnsi"/>
          <w:sz w:val="24"/>
          <w:szCs w:val="24"/>
        </w:rPr>
        <w:t>.</w:t>
      </w:r>
    </w:p>
    <w:p w:rsidR="005B4438" w:rsidRPr="0053582A" w:rsidRDefault="00443038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>Calculate how long the student goes from home to university</w:t>
      </w:r>
      <w:r w:rsidR="00373F36">
        <w:rPr>
          <w:rFonts w:cstheme="minorHAnsi"/>
          <w:sz w:val="24"/>
          <w:szCs w:val="24"/>
          <w:lang w:val="bg-BG"/>
        </w:rPr>
        <w:t xml:space="preserve"> </w:t>
      </w:r>
      <w:r w:rsidR="00373F36">
        <w:rPr>
          <w:rFonts w:cstheme="minorHAnsi"/>
          <w:sz w:val="24"/>
          <w:szCs w:val="24"/>
        </w:rPr>
        <w:t>and</w:t>
      </w:r>
      <w:r w:rsidRPr="0053582A">
        <w:rPr>
          <w:rFonts w:cstheme="minorHAnsi"/>
          <w:sz w:val="24"/>
          <w:szCs w:val="24"/>
        </w:rPr>
        <w:t xml:space="preserve"> print on the console the result as follows: </w:t>
      </w:r>
      <w:r w:rsidRPr="0053582A">
        <w:rPr>
          <w:rFonts w:cstheme="minorHAnsi"/>
          <w:b/>
          <w:sz w:val="24"/>
          <w:szCs w:val="24"/>
        </w:rPr>
        <w:t>'hours:minutes:seconds'</w:t>
      </w:r>
      <w:r w:rsidRPr="0053582A">
        <w:rPr>
          <w:rFonts w:cstheme="minorHAnsi"/>
          <w:sz w:val="24"/>
          <w:szCs w:val="24"/>
        </w:rPr>
        <w:t>.</w:t>
      </w:r>
    </w:p>
    <w:p w:rsidR="00FE1E0D" w:rsidRPr="0053582A" w:rsidRDefault="00FE1E0D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="00443038" w:rsidRPr="0053582A">
        <w:rPr>
          <w:rFonts w:cstheme="minorHAnsi"/>
          <w:b/>
          <w:sz w:val="24"/>
          <w:szCs w:val="24"/>
        </w:rPr>
        <w:t>three</w:t>
      </w:r>
      <w:r w:rsidRPr="0053582A">
        <w:rPr>
          <w:rFonts w:cstheme="minorHAnsi"/>
          <w:b/>
          <w:sz w:val="24"/>
          <w:szCs w:val="24"/>
        </w:rPr>
        <w:t xml:space="preserve"> number</w:t>
      </w:r>
      <w:r w:rsidR="00443038" w:rsidRPr="0053582A">
        <w:rPr>
          <w:rFonts w:cstheme="minorHAnsi"/>
          <w:b/>
          <w:sz w:val="24"/>
          <w:szCs w:val="24"/>
        </w:rPr>
        <w:t>s</w:t>
      </w:r>
      <w:r w:rsidRPr="0053582A">
        <w:rPr>
          <w:rFonts w:cstheme="minorHAnsi"/>
          <w:sz w:val="24"/>
          <w:szCs w:val="24"/>
        </w:rPr>
        <w:t>.</w:t>
      </w:r>
    </w:p>
    <w:p w:rsidR="00FE1E0D" w:rsidRPr="0053582A" w:rsidRDefault="00FE1E0D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FE1E0D" w:rsidRPr="0053582A" w:rsidRDefault="00480565" w:rsidP="00FE1E0D">
      <w:pPr>
        <w:pStyle w:val="Heading3"/>
      </w:pPr>
      <w:r w:rsidRPr="0053582A">
        <w:t>Example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FE1E0D" w:rsidRPr="0053582A" w:rsidTr="001824EB">
        <w:tc>
          <w:tcPr>
            <w:tcW w:w="2240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FE1E0D" w:rsidRPr="0053582A" w:rsidTr="001824EB">
        <w:tc>
          <w:tcPr>
            <w:tcW w:w="2240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1E0D" w:rsidRPr="0053582A" w:rsidRDefault="00FE1E0D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00:22:35</w:t>
            </w:r>
          </w:p>
        </w:tc>
      </w:tr>
    </w:tbl>
    <w:p w:rsidR="00440594" w:rsidRPr="0053582A" w:rsidRDefault="00480565" w:rsidP="00440594">
      <w:pPr>
        <w:pStyle w:val="Heading2"/>
      </w:pPr>
      <w:r w:rsidRPr="0053582A">
        <w:t>Flight T</w:t>
      </w:r>
      <w:r w:rsidR="0032049A" w:rsidRPr="0053582A">
        <w:t>imetable</w:t>
      </w:r>
    </w:p>
    <w:p w:rsidR="00440594" w:rsidRPr="0053582A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Write a JS function that displays </w:t>
      </w:r>
      <w:r w:rsidR="0032049A" w:rsidRPr="0053582A">
        <w:rPr>
          <w:rFonts w:cstheme="minorHAnsi"/>
          <w:sz w:val="24"/>
          <w:szCs w:val="24"/>
        </w:rPr>
        <w:t>flight information.</w:t>
      </w:r>
    </w:p>
    <w:p w:rsidR="009131D4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an </w:t>
      </w:r>
      <w:r w:rsidRPr="0053582A">
        <w:rPr>
          <w:rFonts w:cstheme="minorHAnsi"/>
          <w:b/>
          <w:sz w:val="24"/>
          <w:szCs w:val="24"/>
        </w:rPr>
        <w:t>array of string elements</w:t>
      </w:r>
      <w:r w:rsidRPr="0053582A">
        <w:rPr>
          <w:rFonts w:cstheme="minorHAnsi"/>
          <w:sz w:val="24"/>
          <w:szCs w:val="24"/>
        </w:rPr>
        <w:t xml:space="preserve">. </w:t>
      </w:r>
    </w:p>
    <w:p w:rsidR="009131D4" w:rsidRPr="008B4CA6" w:rsidRDefault="00440594" w:rsidP="009131D4">
      <w:pPr>
        <w:pStyle w:val="ListParagraph"/>
        <w:numPr>
          <w:ilvl w:val="0"/>
          <w:numId w:val="35"/>
        </w:numPr>
        <w:rPr>
          <w:rFonts w:cstheme="minorHAnsi"/>
          <w:b/>
          <w:bCs/>
          <w:sz w:val="24"/>
          <w:szCs w:val="24"/>
        </w:rPr>
      </w:pPr>
      <w:r w:rsidRPr="009131D4">
        <w:rPr>
          <w:rFonts w:cstheme="minorHAnsi"/>
          <w:sz w:val="24"/>
          <w:szCs w:val="24"/>
        </w:rPr>
        <w:t xml:space="preserve">The first </w:t>
      </w:r>
      <w:r w:rsidR="0032049A" w:rsidRPr="009131D4">
        <w:rPr>
          <w:rFonts w:cstheme="minorHAnsi"/>
          <w:sz w:val="24"/>
          <w:szCs w:val="24"/>
        </w:rPr>
        <w:t>string</w:t>
      </w:r>
      <w:r w:rsidRPr="009131D4">
        <w:rPr>
          <w:rFonts w:cstheme="minorHAnsi"/>
          <w:sz w:val="24"/>
          <w:szCs w:val="24"/>
        </w:rPr>
        <w:t xml:space="preserve"> </w:t>
      </w:r>
      <w:r w:rsidR="009F7E23">
        <w:rPr>
          <w:rFonts w:cstheme="minorHAnsi"/>
          <w:sz w:val="24"/>
          <w:szCs w:val="24"/>
        </w:rPr>
        <w:t>can</w:t>
      </w:r>
      <w:r w:rsidR="0032049A" w:rsidRPr="009131D4">
        <w:rPr>
          <w:rFonts w:cstheme="minorHAnsi"/>
          <w:sz w:val="24"/>
          <w:szCs w:val="24"/>
        </w:rPr>
        <w:t xml:space="preserve"> be </w:t>
      </w:r>
      <w:r w:rsidR="0032049A" w:rsidRPr="008B4CA6">
        <w:rPr>
          <w:rFonts w:cstheme="minorHAnsi"/>
          <w:b/>
          <w:bCs/>
          <w:sz w:val="24"/>
          <w:szCs w:val="24"/>
        </w:rPr>
        <w:t xml:space="preserve">'Arrivals' </w:t>
      </w:r>
      <w:r w:rsidR="0032049A" w:rsidRPr="009131D4">
        <w:rPr>
          <w:rFonts w:cstheme="minorHAnsi"/>
          <w:sz w:val="24"/>
          <w:szCs w:val="24"/>
        </w:rPr>
        <w:t xml:space="preserve">or </w:t>
      </w:r>
      <w:r w:rsidR="0032049A" w:rsidRPr="008B4CA6">
        <w:rPr>
          <w:rFonts w:cstheme="minorHAnsi"/>
          <w:b/>
          <w:bCs/>
          <w:sz w:val="24"/>
          <w:szCs w:val="24"/>
        </w:rPr>
        <w:t>'Departures'</w:t>
      </w:r>
    </w:p>
    <w:p w:rsidR="00C11DDB" w:rsidRPr="007140A4" w:rsidRDefault="009131D4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>he second</w:t>
      </w:r>
      <w:r w:rsidR="00C11DDB">
        <w:rPr>
          <w:rFonts w:cstheme="minorHAnsi"/>
          <w:sz w:val="24"/>
          <w:szCs w:val="24"/>
        </w:rPr>
        <w:t xml:space="preserve"> string</w:t>
      </w:r>
      <w:r w:rsidR="0032049A" w:rsidRPr="009131D4">
        <w:rPr>
          <w:rFonts w:cstheme="minorHAnsi"/>
          <w:sz w:val="24"/>
          <w:szCs w:val="24"/>
        </w:rPr>
        <w:t xml:space="preserve"> is</w:t>
      </w:r>
      <w:r w:rsidR="00440594" w:rsidRPr="009131D4">
        <w:rPr>
          <w:rFonts w:cstheme="minorHAnsi"/>
          <w:sz w:val="24"/>
          <w:szCs w:val="24"/>
        </w:rPr>
        <w:t xml:space="preserve"> </w:t>
      </w:r>
      <w:r w:rsidR="00DD2BCE" w:rsidRPr="009131D4">
        <w:rPr>
          <w:rFonts w:cstheme="minorHAnsi"/>
          <w:sz w:val="24"/>
          <w:szCs w:val="24"/>
        </w:rPr>
        <w:t xml:space="preserve">the </w:t>
      </w:r>
      <w:r w:rsidR="00DD2BCE" w:rsidRPr="008B4CA6">
        <w:rPr>
          <w:rFonts w:cstheme="minorHAnsi"/>
          <w:b/>
          <w:bCs/>
          <w:sz w:val="24"/>
          <w:szCs w:val="24"/>
        </w:rPr>
        <w:t>name</w:t>
      </w:r>
      <w:r w:rsidR="00DD2BCE" w:rsidRPr="009131D4">
        <w:rPr>
          <w:rFonts w:cstheme="minorHAnsi"/>
          <w:sz w:val="24"/>
          <w:szCs w:val="24"/>
        </w:rPr>
        <w:t xml:space="preserve"> </w:t>
      </w:r>
      <w:r w:rsidR="00DD2BCE" w:rsidRPr="007140A4">
        <w:rPr>
          <w:rFonts w:cstheme="minorHAnsi"/>
          <w:sz w:val="24"/>
          <w:szCs w:val="24"/>
        </w:rPr>
        <w:t>of</w:t>
      </w:r>
      <w:r w:rsidR="0032049A" w:rsidRPr="007140A4">
        <w:rPr>
          <w:rFonts w:cstheme="minorHAnsi"/>
          <w:sz w:val="24"/>
          <w:szCs w:val="24"/>
        </w:rPr>
        <w:t xml:space="preserve"> </w:t>
      </w:r>
      <w:r w:rsidR="00DD2BCE" w:rsidRPr="007140A4">
        <w:rPr>
          <w:rFonts w:cstheme="minorHAnsi"/>
          <w:sz w:val="24"/>
          <w:szCs w:val="24"/>
        </w:rPr>
        <w:t xml:space="preserve">the </w:t>
      </w:r>
      <w:r w:rsidR="00C11DDB" w:rsidRPr="007140A4">
        <w:rPr>
          <w:rFonts w:cstheme="minorHAnsi"/>
          <w:sz w:val="24"/>
          <w:szCs w:val="24"/>
        </w:rPr>
        <w:t>town</w:t>
      </w:r>
    </w:p>
    <w:p w:rsidR="00075D83" w:rsidRDefault="003E1093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 xml:space="preserve">he third is the </w:t>
      </w:r>
      <w:r w:rsidR="0032049A" w:rsidRPr="00C528C8">
        <w:rPr>
          <w:rFonts w:cstheme="minorHAnsi"/>
          <w:b/>
          <w:bCs/>
          <w:sz w:val="24"/>
          <w:szCs w:val="24"/>
        </w:rPr>
        <w:t>time</w:t>
      </w:r>
      <w:r w:rsidR="0032049A" w:rsidRPr="009131D4">
        <w:rPr>
          <w:rFonts w:cstheme="minorHAnsi"/>
          <w:sz w:val="24"/>
          <w:szCs w:val="24"/>
        </w:rPr>
        <w:t xml:space="preserve"> when </w:t>
      </w:r>
      <w:r w:rsidR="00075D83">
        <w:rPr>
          <w:rFonts w:cstheme="minorHAnsi"/>
          <w:sz w:val="24"/>
          <w:szCs w:val="24"/>
        </w:rPr>
        <w:t>the plain departures or arrives</w:t>
      </w:r>
    </w:p>
    <w:p w:rsidR="00F954DC" w:rsidRDefault="00075D83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 xml:space="preserve">he fourth is the </w:t>
      </w:r>
      <w:r w:rsidR="0032049A" w:rsidRPr="00C528C8">
        <w:rPr>
          <w:rFonts w:cstheme="minorHAnsi"/>
          <w:b/>
          <w:bCs/>
          <w:sz w:val="24"/>
          <w:szCs w:val="24"/>
        </w:rPr>
        <w:t>flight number</w:t>
      </w:r>
    </w:p>
    <w:p w:rsidR="0032049A" w:rsidRPr="009131D4" w:rsidRDefault="00F954DC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last one is the </w:t>
      </w:r>
      <w:r w:rsidRPr="00C3418B">
        <w:rPr>
          <w:rFonts w:cstheme="minorHAnsi"/>
          <w:b/>
          <w:bCs/>
          <w:sz w:val="24"/>
          <w:szCs w:val="24"/>
        </w:rPr>
        <w:t>gate number</w:t>
      </w:r>
    </w:p>
    <w:p w:rsidR="00440594" w:rsidRPr="0053582A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 in the following format:</w:t>
      </w:r>
    </w:p>
    <w:p w:rsidR="00440594" w:rsidRPr="0053582A" w:rsidRDefault="00C44616" w:rsidP="00440594">
      <w:pPr>
        <w:pStyle w:val="Code"/>
        <w:rPr>
          <w:rFonts w:asciiTheme="minorHAnsi" w:hAnsiTheme="minorHAnsi" w:cstheme="minorHAnsi"/>
          <w:noProof w:val="0"/>
          <w:sz w:val="24"/>
          <w:szCs w:val="24"/>
        </w:rPr>
      </w:pPr>
      <w:r>
        <w:rPr>
          <w:rFonts w:asciiTheme="minorHAnsi" w:hAnsiTheme="minorHAnsi" w:cstheme="minorHAnsi"/>
          <w:noProof w:val="0"/>
          <w:sz w:val="24"/>
          <w:szCs w:val="24"/>
        </w:rPr>
        <w:t>“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>Departures/Arrivals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: </w:t>
      </w:r>
      <w:r w:rsidR="00C70E52">
        <w:rPr>
          <w:rFonts w:asciiTheme="minorHAnsi" w:hAnsiTheme="minorHAnsi" w:cstheme="minorHAnsi"/>
          <w:noProof w:val="0"/>
          <w:sz w:val="24"/>
          <w:szCs w:val="24"/>
        </w:rPr>
        <w:t>Destination -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>{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>town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>}</w:t>
      </w:r>
      <w:r w:rsidR="000F7C48">
        <w:rPr>
          <w:rFonts w:asciiTheme="minorHAnsi" w:hAnsiTheme="minorHAnsi" w:cstheme="minorHAnsi"/>
          <w:noProof w:val="0"/>
          <w:sz w:val="24"/>
          <w:szCs w:val="24"/>
        </w:rPr>
        <w:t xml:space="preserve">, </w:t>
      </w:r>
      <w:r w:rsidR="00E41120">
        <w:rPr>
          <w:rFonts w:asciiTheme="minorHAnsi" w:hAnsiTheme="minorHAnsi" w:cstheme="minorHAnsi"/>
          <w:noProof w:val="0"/>
          <w:sz w:val="24"/>
          <w:szCs w:val="24"/>
        </w:rPr>
        <w:t>Flight -</w:t>
      </w:r>
      <w:r w:rsidR="005D7133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{flight number}, </w:t>
      </w:r>
      <w:r w:rsidR="00744679">
        <w:rPr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0F7C48">
        <w:rPr>
          <w:rFonts w:asciiTheme="minorHAnsi" w:hAnsiTheme="minorHAnsi" w:cstheme="minorHAnsi"/>
          <w:noProof w:val="0"/>
          <w:sz w:val="24"/>
          <w:szCs w:val="24"/>
        </w:rPr>
        <w:t>Time -</w:t>
      </w:r>
      <w:r w:rsidR="000F7C48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{departure/arrival time}, </w:t>
      </w:r>
      <w:r w:rsidR="00744679">
        <w:rPr>
          <w:rFonts w:asciiTheme="minorHAnsi" w:hAnsiTheme="minorHAnsi" w:cstheme="minorHAnsi"/>
          <w:noProof w:val="0"/>
          <w:sz w:val="24"/>
          <w:szCs w:val="24"/>
        </w:rPr>
        <w:t>Gate -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{gate number}</w:t>
      </w:r>
      <w:r>
        <w:rPr>
          <w:rFonts w:asciiTheme="minorHAnsi" w:hAnsiTheme="minorHAnsi" w:cstheme="minorHAnsi"/>
          <w:noProof w:val="0"/>
          <w:sz w:val="24"/>
          <w:szCs w:val="24"/>
        </w:rPr>
        <w:t>”</w:t>
      </w:r>
    </w:p>
    <w:p w:rsidR="00440594" w:rsidRPr="0053582A" w:rsidRDefault="00480565" w:rsidP="00440594">
      <w:pPr>
        <w:pStyle w:val="Heading3"/>
      </w:pPr>
      <w:r w:rsidRPr="0053582A">
        <w:t>Example</w:t>
      </w:r>
    </w:p>
    <w:tbl>
      <w:tblPr>
        <w:tblStyle w:val="TableGrid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5387"/>
      </w:tblGrid>
      <w:tr w:rsidR="00440594" w:rsidRPr="0053582A" w:rsidTr="00440594">
        <w:tc>
          <w:tcPr>
            <w:tcW w:w="4508" w:type="dxa"/>
            <w:shd w:val="clear" w:color="auto" w:fill="D9D9D9" w:themeFill="background1" w:themeFillShade="D9"/>
          </w:tcPr>
          <w:p w:rsidR="00440594" w:rsidRPr="0053582A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440594" w:rsidRPr="0053582A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440594" w:rsidRPr="0053582A" w:rsidTr="00440594">
        <w:tc>
          <w:tcPr>
            <w:tcW w:w="4508" w:type="dxa"/>
          </w:tcPr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['Departures', 'London', '22:45', 'BR117', '42']</w:t>
            </w:r>
          </w:p>
        </w:tc>
        <w:tc>
          <w:tcPr>
            <w:tcW w:w="5387" w:type="dxa"/>
            <w:vAlign w:val="center"/>
          </w:tcPr>
          <w:p w:rsidR="00440594" w:rsidRPr="0053582A" w:rsidRDefault="00440594" w:rsidP="00A256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Departures: Destination – London, Flight – BR117, Time – 22:45, Gate - 42</w:t>
            </w:r>
          </w:p>
        </w:tc>
      </w:tr>
      <w:tr w:rsidR="00440594" w:rsidRPr="0053582A" w:rsidTr="00440594">
        <w:tc>
          <w:tcPr>
            <w:tcW w:w="4508" w:type="dxa"/>
          </w:tcPr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['Arrivals', 'Paris', '02:22', 'VD17', '3']</w:t>
            </w:r>
          </w:p>
        </w:tc>
        <w:tc>
          <w:tcPr>
            <w:tcW w:w="5387" w:type="dxa"/>
            <w:vAlign w:val="center"/>
          </w:tcPr>
          <w:p w:rsidR="009545B5" w:rsidRPr="0053582A" w:rsidRDefault="00440594" w:rsidP="0044059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Arrivals: Destination – Paris, </w:t>
            </w:r>
          </w:p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Flight – VD17, Time – 02:22, Gate - 3</w:t>
            </w:r>
          </w:p>
        </w:tc>
      </w:tr>
    </w:tbl>
    <w:p w:rsidR="00055D02" w:rsidRPr="0053582A" w:rsidRDefault="00B77EDA" w:rsidP="00055D02">
      <w:pPr>
        <w:pStyle w:val="Heading2"/>
      </w:pPr>
      <w:r w:rsidRPr="0053582A">
        <w:lastRenderedPageBreak/>
        <w:t>Calorie Object</w:t>
      </w:r>
    </w:p>
    <w:p w:rsidR="00055D02" w:rsidRPr="009B5C45" w:rsidRDefault="00B77EDA" w:rsidP="00080FEC">
      <w:pPr>
        <w:rPr>
          <w:rFonts w:cstheme="minorHAnsi"/>
          <w:sz w:val="24"/>
          <w:szCs w:val="24"/>
        </w:rPr>
      </w:pPr>
      <w:r w:rsidRPr="0053582A">
        <w:rPr>
          <w:sz w:val="24"/>
          <w:szCs w:val="24"/>
        </w:rPr>
        <w:t>Write a JS function that composes an object by given properties</w:t>
      </w:r>
      <w:r w:rsidR="00725460" w:rsidRPr="0053582A">
        <w:rPr>
          <w:sz w:val="24"/>
          <w:szCs w:val="24"/>
        </w:rPr>
        <w:t>.</w:t>
      </w:r>
      <w:r w:rsidRPr="0053582A">
        <w:rPr>
          <w:rFonts w:cstheme="minorHAnsi"/>
          <w:sz w:val="24"/>
          <w:szCs w:val="24"/>
        </w:rPr>
        <w:t xml:space="preserve"> Every even index of the array is the string and the name of the food. Every odd index is a number that is equal to the calories in 100 grams of product</w:t>
      </w:r>
      <w:r w:rsidR="00725460" w:rsidRPr="0053582A">
        <w:rPr>
          <w:rFonts w:cstheme="minorHAnsi"/>
          <w:sz w:val="24"/>
          <w:szCs w:val="24"/>
        </w:rPr>
        <w:t>.</w:t>
      </w:r>
      <w:r w:rsidR="00725460" w:rsidRPr="0053582A">
        <w:rPr>
          <w:sz w:val="24"/>
          <w:szCs w:val="24"/>
        </w:rPr>
        <w:t xml:space="preserve"> Assign each value to its respective property of an object and print it on the console.</w:t>
      </w:r>
    </w:p>
    <w:p w:rsidR="00725460" w:rsidRPr="0053582A" w:rsidRDefault="00725460" w:rsidP="00725460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an </w:t>
      </w:r>
      <w:r w:rsidRPr="0053582A">
        <w:rPr>
          <w:b/>
          <w:sz w:val="24"/>
          <w:szCs w:val="24"/>
        </w:rPr>
        <w:t>array of string</w:t>
      </w:r>
      <w:r w:rsidRPr="0053582A">
        <w:rPr>
          <w:sz w:val="24"/>
          <w:szCs w:val="24"/>
        </w:rPr>
        <w:t xml:space="preserve"> </w:t>
      </w:r>
      <w:r w:rsidRPr="0053582A">
        <w:rPr>
          <w:b/>
          <w:sz w:val="24"/>
          <w:szCs w:val="24"/>
        </w:rPr>
        <w:t>elements</w:t>
      </w:r>
      <w:r w:rsidRPr="0053582A">
        <w:rPr>
          <w:sz w:val="24"/>
          <w:szCs w:val="24"/>
        </w:rPr>
        <w:t>.</w:t>
      </w:r>
    </w:p>
    <w:p w:rsidR="00055D02" w:rsidRPr="0053582A" w:rsidRDefault="00055D02" w:rsidP="00055D02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055D02" w:rsidRPr="0053582A" w:rsidRDefault="00055D02" w:rsidP="00055D02">
      <w:pPr>
        <w:pStyle w:val="Heading3"/>
      </w:pPr>
      <w:r w:rsidRPr="0053582A">
        <w:t>Examples</w:t>
      </w:r>
    </w:p>
    <w:tbl>
      <w:tblPr>
        <w:tblStyle w:val="TableGrid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725460" w:rsidRPr="0053582A" w:rsidTr="00725460">
        <w:tc>
          <w:tcPr>
            <w:tcW w:w="4792" w:type="dxa"/>
            <w:shd w:val="clear" w:color="auto" w:fill="D9D9D9" w:themeFill="background1" w:themeFillShade="D9"/>
          </w:tcPr>
          <w:p w:rsidR="00725460" w:rsidRPr="0053582A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725460" w:rsidRPr="0053582A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725460" w:rsidRPr="0053582A" w:rsidTr="00725460">
        <w:tc>
          <w:tcPr>
            <w:tcW w:w="4792" w:type="dxa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['Yoghurt', 48, 'Rise', 138, 'Apple', 52]</w:t>
            </w:r>
          </w:p>
        </w:tc>
        <w:tc>
          <w:tcPr>
            <w:tcW w:w="5103" w:type="dxa"/>
            <w:vAlign w:val="center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{ Yoghurt: 48, Rise: 138, Apple: 52 }</w:t>
            </w:r>
          </w:p>
        </w:tc>
      </w:tr>
      <w:tr w:rsidR="00725460" w:rsidRPr="0053582A" w:rsidTr="00725460">
        <w:tc>
          <w:tcPr>
            <w:tcW w:w="4792" w:type="dxa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['Potato', 93, 'Skyr', 63, 'Cucumber', 18, 'Milk', 42]</w:t>
            </w:r>
          </w:p>
        </w:tc>
        <w:tc>
          <w:tcPr>
            <w:tcW w:w="5103" w:type="dxa"/>
            <w:vAlign w:val="center"/>
          </w:tcPr>
          <w:p w:rsidR="00725460" w:rsidRPr="0053582A" w:rsidRDefault="00096822" w:rsidP="00D366B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{ Potato: 93, Skyr: 63, Cucumber: 18, Milk: 42 }</w:t>
            </w:r>
          </w:p>
        </w:tc>
      </w:tr>
    </w:tbl>
    <w:p w:rsidR="00ED0073" w:rsidRPr="0053582A" w:rsidRDefault="008C355E" w:rsidP="00ED0073">
      <w:pPr>
        <w:pStyle w:val="Heading2"/>
      </w:pPr>
      <w:r w:rsidRPr="0053582A">
        <w:t>*Coffee Machine</w:t>
      </w:r>
    </w:p>
    <w:p w:rsidR="00021C34" w:rsidRPr="0053582A" w:rsidRDefault="005D7133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>Write</w:t>
      </w:r>
      <w:r w:rsidR="00021C34" w:rsidRPr="0053582A">
        <w:rPr>
          <w:sz w:val="24"/>
          <w:szCs w:val="24"/>
          <w:lang w:val="en-US"/>
        </w:rPr>
        <w:t xml:space="preserve"> a program for a coffee machine. Calculate whether the money inserted in the machine is enough to make the order and print the corresponding output.</w:t>
      </w:r>
      <w:r w:rsidR="00021C34" w:rsidRPr="0053582A">
        <w:rPr>
          <w:sz w:val="24"/>
          <w:szCs w:val="24"/>
          <w:lang w:val="en-US"/>
        </w:rPr>
        <w:br/>
      </w:r>
    </w:p>
    <w:p w:rsidR="00021C34" w:rsidRPr="0053582A" w:rsidRDefault="00021C34" w:rsidP="00021C34">
      <w:pPr>
        <w:pStyle w:val="Heading3"/>
        <w:spacing w:before="60" w:after="60" w:line="240" w:lineRule="auto"/>
      </w:pPr>
      <w:r w:rsidRPr="0053582A">
        <w:t>Input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input is an </w:t>
      </w:r>
      <w:r w:rsidRPr="0053582A">
        <w:rPr>
          <w:b/>
          <w:sz w:val="24"/>
          <w:szCs w:val="24"/>
          <w:lang w:val="en-US"/>
        </w:rPr>
        <w:t>array of strings</w:t>
      </w:r>
      <w:r w:rsidRPr="0053582A">
        <w:rPr>
          <w:sz w:val="24"/>
          <w:szCs w:val="24"/>
          <w:lang w:val="en-US"/>
        </w:rPr>
        <w:t xml:space="preserve">. Each string represents one order with different parts, separated by </w:t>
      </w:r>
      <w:r w:rsidR="0053582A" w:rsidRPr="0053582A">
        <w:rPr>
          <w:sz w:val="24"/>
          <w:szCs w:val="24"/>
          <w:lang w:val="en-US"/>
        </w:rPr>
        <w:t xml:space="preserve">a single </w:t>
      </w:r>
      <w:r w:rsidRPr="0053582A">
        <w:rPr>
          <w:sz w:val="24"/>
          <w:szCs w:val="24"/>
          <w:lang w:val="en-US"/>
        </w:rPr>
        <w:t xml:space="preserve">space </w:t>
      </w:r>
      <w:r w:rsidR="009545B5" w:rsidRPr="0053582A">
        <w:rPr>
          <w:sz w:val="24"/>
          <w:szCs w:val="24"/>
          <w:lang w:val="en-US"/>
        </w:rPr>
        <w:t xml:space="preserve"> </w:t>
      </w:r>
      <w:r w:rsidR="0053582A" w:rsidRPr="0053582A">
        <w:rPr>
          <w:rFonts w:ascii="Consolas" w:hAnsi="Consolas"/>
          <w:b/>
          <w:sz w:val="24"/>
          <w:szCs w:val="24"/>
          <w:lang w:val="en-US"/>
        </w:rPr>
        <w:t>'</w:t>
      </w:r>
      <w:r w:rsidR="005272C6">
        <w:rPr>
          <w:rFonts w:ascii="Consolas" w:hAnsi="Consolas"/>
          <w:b/>
          <w:sz w:val="24"/>
          <w:szCs w:val="24"/>
          <w:lang w:val="en-US"/>
        </w:rPr>
        <w:t xml:space="preserve"> </w:t>
      </w:r>
      <w:r w:rsidRPr="0053582A">
        <w:rPr>
          <w:rFonts w:ascii="Consolas" w:hAnsi="Consolas"/>
          <w:b/>
          <w:sz w:val="24"/>
          <w:szCs w:val="24"/>
          <w:lang w:val="en-US"/>
        </w:rPr>
        <w:t>'</w:t>
      </w:r>
      <w:r w:rsidRPr="0053582A">
        <w:rPr>
          <w:sz w:val="24"/>
          <w:szCs w:val="24"/>
          <w:lang w:val="en-US"/>
        </w:rPr>
        <w:t xml:space="preserve">. 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first part</w:t>
      </w:r>
      <w:r w:rsidRPr="0053582A">
        <w:rPr>
          <w:sz w:val="24"/>
          <w:szCs w:val="24"/>
          <w:lang w:val="en-US"/>
        </w:rPr>
        <w:t xml:space="preserve"> is the </w:t>
      </w:r>
      <w:r w:rsidRPr="0053582A">
        <w:rPr>
          <w:b/>
          <w:sz w:val="24"/>
          <w:szCs w:val="24"/>
          <w:lang w:val="en-US"/>
        </w:rPr>
        <w:t>coins inserted</w:t>
      </w:r>
      <w:r w:rsidRPr="0053582A">
        <w:rPr>
          <w:sz w:val="24"/>
          <w:szCs w:val="24"/>
          <w:lang w:val="en-US"/>
        </w:rPr>
        <w:t xml:space="preserve">. 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second</w:t>
      </w:r>
      <w:r w:rsidRPr="0053582A">
        <w:rPr>
          <w:sz w:val="24"/>
          <w:szCs w:val="24"/>
          <w:lang w:val="en-US"/>
        </w:rPr>
        <w:t xml:space="preserve"> is the </w:t>
      </w:r>
      <w:r w:rsidRPr="0053582A">
        <w:rPr>
          <w:b/>
          <w:sz w:val="24"/>
          <w:szCs w:val="24"/>
          <w:lang w:val="en-US"/>
        </w:rPr>
        <w:t xml:space="preserve">type of drink </w:t>
      </w:r>
      <w:r w:rsidRPr="0053582A">
        <w:rPr>
          <w:sz w:val="24"/>
          <w:szCs w:val="24"/>
          <w:lang w:val="en-US"/>
        </w:rPr>
        <w:t>(</w:t>
      </w:r>
      <w:r w:rsidRPr="0053582A">
        <w:rPr>
          <w:b/>
          <w:sz w:val="24"/>
          <w:szCs w:val="24"/>
          <w:lang w:val="en-US"/>
        </w:rPr>
        <w:t>coffee or tea</w:t>
      </w:r>
      <w:r w:rsidRPr="0053582A">
        <w:rPr>
          <w:sz w:val="24"/>
          <w:szCs w:val="24"/>
          <w:lang w:val="en-US"/>
        </w:rPr>
        <w:t>).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Next, if the drink type is </w:t>
      </w:r>
      <w:r w:rsidRPr="0053582A">
        <w:rPr>
          <w:b/>
          <w:sz w:val="24"/>
          <w:szCs w:val="24"/>
          <w:lang w:val="en-US"/>
        </w:rPr>
        <w:t>coffee</w:t>
      </w:r>
      <w:r w:rsidRPr="0053582A">
        <w:rPr>
          <w:sz w:val="24"/>
          <w:szCs w:val="24"/>
          <w:lang w:val="en-US"/>
        </w:rPr>
        <w:t xml:space="preserve">, you will receive </w:t>
      </w:r>
      <w:r w:rsidRPr="0053582A">
        <w:rPr>
          <w:b/>
          <w:sz w:val="24"/>
          <w:szCs w:val="24"/>
          <w:lang w:val="en-US"/>
        </w:rPr>
        <w:t>'caffeine'</w:t>
      </w:r>
      <w:r w:rsidRPr="0053582A">
        <w:rPr>
          <w:sz w:val="24"/>
          <w:szCs w:val="24"/>
          <w:lang w:val="en-US"/>
        </w:rPr>
        <w:t xml:space="preserve"> or </w:t>
      </w:r>
      <w:r w:rsidRPr="0053582A">
        <w:rPr>
          <w:b/>
          <w:sz w:val="24"/>
          <w:szCs w:val="24"/>
          <w:lang w:val="en-US"/>
        </w:rPr>
        <w:t>'decaf'</w:t>
      </w:r>
      <w:r w:rsidRPr="0053582A">
        <w:rPr>
          <w:sz w:val="24"/>
          <w:szCs w:val="24"/>
          <w:lang w:val="en-US"/>
        </w:rPr>
        <w:t>.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Next, you may receive </w:t>
      </w:r>
      <w:r w:rsidRPr="0053582A">
        <w:rPr>
          <w:b/>
          <w:sz w:val="24"/>
          <w:szCs w:val="24"/>
          <w:lang w:val="en-US"/>
        </w:rPr>
        <w:t xml:space="preserve">'milk', </w:t>
      </w:r>
      <w:r w:rsidRPr="0053582A">
        <w:rPr>
          <w:sz w:val="24"/>
          <w:szCs w:val="24"/>
          <w:lang w:val="en-US"/>
        </w:rPr>
        <w:t xml:space="preserve">if the ordered drink is with milk. </w:t>
      </w:r>
      <w:r w:rsidRPr="0053582A">
        <w:rPr>
          <w:b/>
          <w:sz w:val="24"/>
          <w:szCs w:val="24"/>
          <w:lang w:val="en-US"/>
        </w:rPr>
        <w:t>It costs</w:t>
      </w:r>
      <w:r w:rsidRPr="0053582A">
        <w:rPr>
          <w:sz w:val="24"/>
          <w:szCs w:val="24"/>
          <w:lang w:val="en-US"/>
        </w:rPr>
        <w:t xml:space="preserve"> </w:t>
      </w:r>
      <w:r w:rsidRPr="0053582A">
        <w:rPr>
          <w:b/>
          <w:sz w:val="24"/>
          <w:szCs w:val="24"/>
          <w:lang w:val="en-US"/>
        </w:rPr>
        <w:t>10% of the drink price, rounded to first decimal point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And </w:t>
      </w:r>
      <w:r w:rsidRPr="0053582A">
        <w:rPr>
          <w:b/>
          <w:sz w:val="24"/>
          <w:szCs w:val="24"/>
          <w:lang w:val="en-US"/>
        </w:rPr>
        <w:t>last</w:t>
      </w:r>
      <w:r w:rsidRPr="0053582A">
        <w:rPr>
          <w:sz w:val="24"/>
          <w:szCs w:val="24"/>
          <w:lang w:val="en-US"/>
        </w:rPr>
        <w:t xml:space="preserve"> you receive the </w:t>
      </w:r>
      <w:r w:rsidRPr="0053582A">
        <w:rPr>
          <w:b/>
          <w:sz w:val="24"/>
          <w:szCs w:val="24"/>
          <w:lang w:val="en-US"/>
        </w:rPr>
        <w:t>quantity of sugar, between 0 and 5</w:t>
      </w:r>
      <w:r w:rsidRPr="0053582A">
        <w:rPr>
          <w:sz w:val="24"/>
          <w:szCs w:val="24"/>
          <w:lang w:val="en-US"/>
        </w:rPr>
        <w:t xml:space="preserve">. </w:t>
      </w:r>
      <w:r w:rsidRPr="0053582A">
        <w:rPr>
          <w:b/>
          <w:sz w:val="24"/>
          <w:szCs w:val="24"/>
          <w:lang w:val="en-US"/>
        </w:rPr>
        <w:t>No matter the quantity (except from 0) it costs 0.10. Add the sugar at the end!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prices of drinks</w:t>
      </w:r>
      <w:r w:rsidRPr="0053582A">
        <w:rPr>
          <w:sz w:val="24"/>
          <w:szCs w:val="24"/>
          <w:lang w:val="en-US"/>
        </w:rPr>
        <w:t xml:space="preserve"> are: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021C34" w:rsidRPr="0053582A" w:rsidTr="00D366B8">
        <w:tc>
          <w:tcPr>
            <w:tcW w:w="2430" w:type="dxa"/>
            <w:shd w:val="clear" w:color="auto" w:fill="BFBFBF" w:themeFill="background1" w:themeFillShade="BF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  <w:lang w:val="en-US"/>
              </w:rPr>
              <w:t>Price</w:t>
            </w:r>
          </w:p>
        </w:tc>
      </w:tr>
      <w:tr w:rsidR="00021C34" w:rsidRPr="0053582A" w:rsidTr="005D7133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  <w:tr w:rsidR="00021C34" w:rsidRPr="0053582A" w:rsidTr="005D7133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0.90</w:t>
            </w:r>
          </w:p>
        </w:tc>
      </w:tr>
      <w:tr w:rsidR="00021C34" w:rsidRPr="0053582A" w:rsidTr="009545B5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</w:tbl>
    <w:p w:rsidR="00021C34" w:rsidRPr="0053582A" w:rsidRDefault="0090647B" w:rsidP="00021C34">
      <w:pPr>
        <w:pStyle w:val="Heading3"/>
        <w:spacing w:before="60" w:after="60" w:line="240" w:lineRule="auto"/>
      </w:pPr>
      <w:r>
        <w:lastRenderedPageBreak/>
        <w:t xml:space="preserve"> </w:t>
      </w:r>
      <w:r w:rsidR="00021C34" w:rsidRPr="0053582A">
        <w:t>Constrains</w:t>
      </w:r>
    </w:p>
    <w:p w:rsidR="00021C34" w:rsidRPr="0053582A" w:rsidRDefault="00021C34" w:rsidP="00021C34">
      <w:pPr>
        <w:pStyle w:val="ListParagraph"/>
        <w:numPr>
          <w:ilvl w:val="0"/>
          <w:numId w:val="14"/>
        </w:numPr>
        <w:spacing w:before="60" w:after="60" w:line="240" w:lineRule="auto"/>
        <w:rPr>
          <w:sz w:val="24"/>
          <w:szCs w:val="24"/>
        </w:rPr>
      </w:pPr>
      <w:r w:rsidRPr="0053582A">
        <w:rPr>
          <w:sz w:val="24"/>
          <w:szCs w:val="24"/>
        </w:rPr>
        <w:t xml:space="preserve">The input will always be </w:t>
      </w:r>
      <w:r w:rsidRPr="0053582A">
        <w:rPr>
          <w:b/>
          <w:sz w:val="24"/>
          <w:szCs w:val="24"/>
        </w:rPr>
        <w:t>valid</w:t>
      </w:r>
      <w:r w:rsidR="0090647B">
        <w:rPr>
          <w:b/>
          <w:sz w:val="24"/>
          <w:szCs w:val="24"/>
        </w:rPr>
        <w:t>.</w:t>
      </w:r>
    </w:p>
    <w:p w:rsidR="00021C34" w:rsidRPr="0053582A" w:rsidRDefault="00021C34" w:rsidP="00021C34">
      <w:pPr>
        <w:pStyle w:val="Heading3"/>
        <w:spacing w:before="60" w:after="60" w:line="240" w:lineRule="auto"/>
      </w:pPr>
      <w:r w:rsidRPr="0053582A">
        <w:t>Output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For each order there are </w:t>
      </w:r>
      <w:r w:rsidRPr="0053582A">
        <w:rPr>
          <w:b/>
          <w:sz w:val="24"/>
          <w:szCs w:val="24"/>
          <w:lang w:val="en-US"/>
        </w:rPr>
        <w:t>two possible</w:t>
      </w:r>
      <w:r w:rsidRPr="0053582A">
        <w:rPr>
          <w:sz w:val="24"/>
          <w:szCs w:val="24"/>
          <w:lang w:val="en-US"/>
        </w:rPr>
        <w:t xml:space="preserve"> outputs:</w:t>
      </w:r>
    </w:p>
    <w:p w:rsidR="00021C34" w:rsidRPr="0053582A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If the money inserted is enough, calculate the change of the order: </w:t>
      </w:r>
    </w:p>
    <w:p w:rsidR="00021C34" w:rsidRPr="0053582A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53582A">
        <w:rPr>
          <w:rFonts w:ascii="Consolas" w:hAnsi="Consolas"/>
          <w:b/>
          <w:sz w:val="24"/>
          <w:szCs w:val="24"/>
          <w:lang w:val="en-US"/>
        </w:rPr>
        <w:t>'You ordered {drink}. Price: {price}$ Change: {change}$'</w:t>
      </w:r>
    </w:p>
    <w:p w:rsidR="00021C34" w:rsidRPr="0053582A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If the money is not enough: </w:t>
      </w:r>
    </w:p>
    <w:p w:rsidR="00021C34" w:rsidRPr="0053582A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53582A">
        <w:rPr>
          <w:rFonts w:ascii="Consolas" w:hAnsi="Consolas"/>
          <w:b/>
          <w:sz w:val="24"/>
          <w:szCs w:val="24"/>
          <w:lang w:val="en-US"/>
        </w:rPr>
        <w:t>'Not enough money for {drink}. Need {moneyNeeded}$ more'</w:t>
      </w:r>
      <w:r w:rsidRPr="0053582A">
        <w:rPr>
          <w:rFonts w:ascii="Consolas" w:hAnsi="Consolas"/>
          <w:b/>
          <w:sz w:val="24"/>
          <w:szCs w:val="24"/>
          <w:lang w:val="en-US"/>
        </w:rPr>
        <w:br/>
      </w:r>
    </w:p>
    <w:p w:rsidR="00021C34" w:rsidRPr="0053582A" w:rsidRDefault="00021C34" w:rsidP="00021C34">
      <w:pPr>
        <w:pStyle w:val="Index"/>
        <w:spacing w:before="60" w:after="60" w:line="240" w:lineRule="auto"/>
        <w:rPr>
          <w:rFonts w:ascii="Consolas" w:hAnsi="Consolas"/>
          <w:b/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After proceeding all orders, print the </w:t>
      </w:r>
      <w:r w:rsidRPr="0053582A">
        <w:rPr>
          <w:b/>
          <w:sz w:val="24"/>
          <w:szCs w:val="24"/>
          <w:lang w:val="en-US"/>
        </w:rPr>
        <w:t>total money earned</w:t>
      </w:r>
      <w:r w:rsidRPr="0053582A">
        <w:rPr>
          <w:sz w:val="24"/>
          <w:szCs w:val="24"/>
          <w:lang w:val="en-US"/>
        </w:rPr>
        <w:t xml:space="preserve"> from the </w:t>
      </w:r>
      <w:r w:rsidRPr="0053582A">
        <w:rPr>
          <w:b/>
          <w:sz w:val="24"/>
          <w:szCs w:val="24"/>
          <w:lang w:val="en-US"/>
        </w:rPr>
        <w:t>successful</w:t>
      </w:r>
      <w:r w:rsidRPr="0053582A">
        <w:rPr>
          <w:sz w:val="24"/>
          <w:szCs w:val="24"/>
          <w:lang w:val="en-US"/>
        </w:rPr>
        <w:t xml:space="preserve"> orders in the format: </w:t>
      </w:r>
      <w:r w:rsidRPr="0053582A">
        <w:rPr>
          <w:rFonts w:ascii="Consolas" w:hAnsi="Consolas"/>
          <w:b/>
          <w:sz w:val="24"/>
          <w:szCs w:val="24"/>
          <w:lang w:val="en-US"/>
        </w:rPr>
        <w:t>'Income Report: {totalMoney</w:t>
      </w:r>
      <w:r w:rsidR="00DE6F80" w:rsidRPr="0053582A">
        <w:rPr>
          <w:rFonts w:ascii="Consolas" w:hAnsi="Consolas"/>
          <w:b/>
          <w:sz w:val="24"/>
          <w:szCs w:val="24"/>
          <w:lang w:val="en-US"/>
        </w:rPr>
        <w:t>}$</w:t>
      </w:r>
      <w:r w:rsidRPr="0053582A">
        <w:rPr>
          <w:rFonts w:ascii="Consolas" w:hAnsi="Consolas"/>
          <w:b/>
          <w:sz w:val="24"/>
          <w:szCs w:val="24"/>
          <w:lang w:val="en-US"/>
        </w:rPr>
        <w:t>'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8C355E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All of the numbers should be </w:t>
      </w:r>
      <w:r w:rsidRPr="0053582A">
        <w:rPr>
          <w:b/>
          <w:sz w:val="24"/>
          <w:szCs w:val="24"/>
          <w:lang w:val="en-US"/>
        </w:rPr>
        <w:t>formatted to the second decimal point</w:t>
      </w:r>
      <w:r w:rsidRPr="0053582A">
        <w:rPr>
          <w:sz w:val="24"/>
          <w:szCs w:val="24"/>
          <w:lang w:val="en-US"/>
        </w:rPr>
        <w:t>.</w:t>
      </w:r>
    </w:p>
    <w:p w:rsidR="00021C34" w:rsidRPr="0053582A" w:rsidRDefault="00021C34" w:rsidP="00021C34">
      <w:pPr>
        <w:pStyle w:val="ListParagraph"/>
        <w:spacing w:before="60" w:after="60" w:line="240" w:lineRule="auto"/>
        <w:rPr>
          <w:sz w:val="24"/>
          <w:szCs w:val="24"/>
        </w:rPr>
      </w:pPr>
    </w:p>
    <w:p w:rsidR="00021C34" w:rsidRPr="0053582A" w:rsidRDefault="00603D1F" w:rsidP="00021C34">
      <w:pPr>
        <w:pStyle w:val="Heading3"/>
        <w:spacing w:before="60" w:after="60" w:line="240" w:lineRule="auto"/>
      </w:pPr>
      <w:r w:rsidRPr="0053582A">
        <w:t>Example</w:t>
      </w:r>
    </w:p>
    <w:tbl>
      <w:tblPr>
        <w:tblStyle w:val="TableGrid"/>
        <w:tblpPr w:leftFromText="141" w:rightFromText="141" w:vertAnchor="text" w:horzAnchor="margin" w:tblpXSpec="center" w:tblpY="50"/>
        <w:tblW w:w="10927" w:type="dxa"/>
        <w:tblLook w:val="04A0" w:firstRow="1" w:lastRow="0" w:firstColumn="1" w:lastColumn="0" w:noHBand="0" w:noVBand="1"/>
      </w:tblPr>
      <w:tblGrid>
        <w:gridCol w:w="4447"/>
        <w:gridCol w:w="6480"/>
      </w:tblGrid>
      <w:tr w:rsidR="00021C34" w:rsidRPr="0053582A" w:rsidTr="00021C34">
        <w:tc>
          <w:tcPr>
            <w:tcW w:w="4447" w:type="dxa"/>
            <w:shd w:val="clear" w:color="auto" w:fill="D9D9D9" w:themeFill="background1" w:themeFillShade="D9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['1.00, coffee, caffeine, milk, 4', '0.40, tea, milk, 2',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'1.00, coffee, decaf, 0']</w:t>
            </w:r>
          </w:p>
        </w:tc>
        <w:tc>
          <w:tcPr>
            <w:tcW w:w="6480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1.00$ Change: 0.00$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Not enough money for tea. Need 0.60$ more.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0.90$ Change: 0.10$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  <w:tr w:rsidR="00021C34" w:rsidRPr="0053582A" w:rsidTr="009545B5">
        <w:tc>
          <w:tcPr>
            <w:tcW w:w="10927" w:type="dxa"/>
            <w:gridSpan w:val="2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Comments</w:t>
            </w:r>
          </w:p>
        </w:tc>
      </w:tr>
      <w:tr w:rsidR="00021C34" w:rsidRPr="0053582A" w:rsidTr="009545B5">
        <w:tc>
          <w:tcPr>
            <w:tcW w:w="10927" w:type="dxa"/>
            <w:gridSpan w:val="2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The first order is coffee with caffeine, milk and sugar. The price of the drink is 0.80$, we calculate the milk, 10% of the price, rounded to the first decimal point - 0.1$, and we add the sugar =&gt; 0.80 + 0.10 + 0.10 = 1.00.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The second order is tea with milk and sugar (0.80 + 0.10 + 0.10 = 1.00), but the money inserted is not enough.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Next, we receive order for coffee decaf with no milk and 0 sugar =&gt; 0.90$. The change is 0.10$.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Total income = 1.90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['8.00, coffee, decaf, 4',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'1.00, tea, 2']</w:t>
            </w:r>
          </w:p>
        </w:tc>
        <w:tc>
          <w:tcPr>
            <w:tcW w:w="6480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1.00$ Change: 7.00$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tea. Price: 0.90$ Change: 0.10$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</w:tbl>
    <w:p w:rsidR="00021C34" w:rsidRPr="0053582A" w:rsidRDefault="00021C34" w:rsidP="00021C34">
      <w:pPr>
        <w:spacing w:before="60" w:after="60" w:line="240" w:lineRule="auto"/>
      </w:pPr>
    </w:p>
    <w:p w:rsidR="00021C34" w:rsidRPr="0053582A" w:rsidRDefault="00021C34" w:rsidP="00021C34">
      <w:pPr>
        <w:pStyle w:val="Index"/>
        <w:spacing w:before="60" w:after="60" w:line="240" w:lineRule="auto"/>
        <w:rPr>
          <w:lang w:val="en-US"/>
        </w:rPr>
      </w:pPr>
    </w:p>
    <w:sectPr w:rsidR="00021C34" w:rsidRPr="0053582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F90" w:rsidRDefault="00056F90" w:rsidP="00FD2BC7">
      <w:pPr>
        <w:spacing w:before="0" w:after="0" w:line="240" w:lineRule="auto"/>
      </w:pPr>
      <w:r>
        <w:separator/>
      </w:r>
    </w:p>
  </w:endnote>
  <w:endnote w:type="continuationSeparator" w:id="0">
    <w:p w:rsidR="00056F90" w:rsidRDefault="00056F90" w:rsidP="00FD2B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BC7" w:rsidRPr="00AC77AD" w:rsidRDefault="00FD2BC7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823D2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Pr="008C2B83" w:rsidRDefault="00FD2BC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2D8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2D8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FD2BC7" w:rsidRPr="008C2B83" w:rsidRDefault="00FD2BC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12D8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12D8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Default="00FD2BC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FD2BC7" w:rsidRDefault="00FD2BC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2BC7" w:rsidRDefault="00FD2BC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D2BC7" w:rsidRDefault="00FD2BC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96F99C" wp14:editId="24F2D3C7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B347BF" wp14:editId="02D424AF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900D31" wp14:editId="7456CC7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EE125F" wp14:editId="0843A22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06B44" wp14:editId="7C0FD2E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1B323A" wp14:editId="5C629F07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7BC614" wp14:editId="7D6AD4B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7050F2" wp14:editId="1DDE182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523C07" wp14:editId="29D5D5E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BAE0D" wp14:editId="22D0E5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D2BC7" w:rsidRDefault="00FD2BC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D2BC7" w:rsidRDefault="00FD2BC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96F99C" wp14:editId="24F2D3C7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B347BF" wp14:editId="02D424AF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900D31" wp14:editId="7456CC7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EE125F" wp14:editId="0843A22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06B44" wp14:editId="7C0FD2E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1B323A" wp14:editId="5C629F07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7BC614" wp14:editId="7D6AD4B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7050F2" wp14:editId="1DDE182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523C07" wp14:editId="29D5D5E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BAE0D" wp14:editId="22D0E5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D2BC7" w:rsidRDefault="00FD2B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F90" w:rsidRDefault="00056F90" w:rsidP="00FD2BC7">
      <w:pPr>
        <w:spacing w:before="0" w:after="0" w:line="240" w:lineRule="auto"/>
      </w:pPr>
      <w:r>
        <w:separator/>
      </w:r>
    </w:p>
  </w:footnote>
  <w:footnote w:type="continuationSeparator" w:id="0">
    <w:p w:rsidR="00056F90" w:rsidRDefault="00056F90" w:rsidP="00FD2B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45CB5"/>
    <w:multiLevelType w:val="hybridMultilevel"/>
    <w:tmpl w:val="92EE5A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A1A65"/>
    <w:multiLevelType w:val="hybridMultilevel"/>
    <w:tmpl w:val="77B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0A99"/>
    <w:multiLevelType w:val="hybridMultilevel"/>
    <w:tmpl w:val="92FE8C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3"/>
  </w:num>
  <w:num w:numId="5">
    <w:abstractNumId w:val="12"/>
  </w:num>
  <w:num w:numId="6">
    <w:abstractNumId w:val="1"/>
  </w:num>
  <w:num w:numId="7">
    <w:abstractNumId w:val="23"/>
  </w:num>
  <w:num w:numId="8">
    <w:abstractNumId w:val="1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0"/>
  </w:num>
  <w:num w:numId="12">
    <w:abstractNumId w:val="2"/>
  </w:num>
  <w:num w:numId="13">
    <w:abstractNumId w:val="25"/>
  </w:num>
  <w:num w:numId="14">
    <w:abstractNumId w:val="2"/>
  </w:num>
  <w:num w:numId="15">
    <w:abstractNumId w:val="20"/>
  </w:num>
  <w:num w:numId="16">
    <w:abstractNumId w:val="25"/>
  </w:num>
  <w:num w:numId="17">
    <w:abstractNumId w:val="13"/>
  </w:num>
  <w:num w:numId="18">
    <w:abstractNumId w:val="8"/>
  </w:num>
  <w:num w:numId="19">
    <w:abstractNumId w:val="22"/>
  </w:num>
  <w:num w:numId="20">
    <w:abstractNumId w:val="24"/>
  </w:num>
  <w:num w:numId="21">
    <w:abstractNumId w:val="17"/>
  </w:num>
  <w:num w:numId="22">
    <w:abstractNumId w:val="7"/>
  </w:num>
  <w:num w:numId="23">
    <w:abstractNumId w:val="15"/>
  </w:num>
  <w:num w:numId="24">
    <w:abstractNumId w:val="0"/>
  </w:num>
  <w:num w:numId="25">
    <w:abstractNumId w:val="11"/>
  </w:num>
  <w:num w:numId="26">
    <w:abstractNumId w:val="27"/>
  </w:num>
  <w:num w:numId="27">
    <w:abstractNumId w:val="29"/>
  </w:num>
  <w:num w:numId="28">
    <w:abstractNumId w:val="18"/>
  </w:num>
  <w:num w:numId="29">
    <w:abstractNumId w:val="14"/>
  </w:num>
  <w:num w:numId="30">
    <w:abstractNumId w:val="19"/>
  </w:num>
  <w:num w:numId="31">
    <w:abstractNumId w:val="30"/>
  </w:num>
  <w:num w:numId="32">
    <w:abstractNumId w:val="26"/>
  </w:num>
  <w:num w:numId="33">
    <w:abstractNumId w:val="9"/>
  </w:num>
  <w:num w:numId="34">
    <w:abstractNumId w:val="2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E8"/>
    <w:rsid w:val="000011E5"/>
    <w:rsid w:val="00007C59"/>
    <w:rsid w:val="00021C34"/>
    <w:rsid w:val="00031084"/>
    <w:rsid w:val="00055D02"/>
    <w:rsid w:val="00056F90"/>
    <w:rsid w:val="00065F9D"/>
    <w:rsid w:val="00074D5A"/>
    <w:rsid w:val="00075D83"/>
    <w:rsid w:val="00080FEC"/>
    <w:rsid w:val="00084255"/>
    <w:rsid w:val="00096822"/>
    <w:rsid w:val="000B2614"/>
    <w:rsid w:val="000B35D0"/>
    <w:rsid w:val="000F7C48"/>
    <w:rsid w:val="00107994"/>
    <w:rsid w:val="00151925"/>
    <w:rsid w:val="0015393D"/>
    <w:rsid w:val="0017442F"/>
    <w:rsid w:val="00186C2F"/>
    <w:rsid w:val="00187196"/>
    <w:rsid w:val="00187E30"/>
    <w:rsid w:val="001A4193"/>
    <w:rsid w:val="001D1163"/>
    <w:rsid w:val="001D1BAB"/>
    <w:rsid w:val="00200384"/>
    <w:rsid w:val="00217ACD"/>
    <w:rsid w:val="0023072C"/>
    <w:rsid w:val="00273D9C"/>
    <w:rsid w:val="00291F3E"/>
    <w:rsid w:val="002C21C1"/>
    <w:rsid w:val="002C2227"/>
    <w:rsid w:val="002D2747"/>
    <w:rsid w:val="002F4180"/>
    <w:rsid w:val="00300429"/>
    <w:rsid w:val="0030468F"/>
    <w:rsid w:val="0032049A"/>
    <w:rsid w:val="00373F36"/>
    <w:rsid w:val="003C04F5"/>
    <w:rsid w:val="003E1093"/>
    <w:rsid w:val="004323DF"/>
    <w:rsid w:val="00440594"/>
    <w:rsid w:val="00443038"/>
    <w:rsid w:val="0045768B"/>
    <w:rsid w:val="00457F32"/>
    <w:rsid w:val="00477114"/>
    <w:rsid w:val="00480565"/>
    <w:rsid w:val="00493835"/>
    <w:rsid w:val="004A1760"/>
    <w:rsid w:val="004A2F44"/>
    <w:rsid w:val="004E6F5F"/>
    <w:rsid w:val="004F3147"/>
    <w:rsid w:val="00503222"/>
    <w:rsid w:val="00504C32"/>
    <w:rsid w:val="00513B87"/>
    <w:rsid w:val="005272C6"/>
    <w:rsid w:val="0053582A"/>
    <w:rsid w:val="00541360"/>
    <w:rsid w:val="005B4438"/>
    <w:rsid w:val="005C79F6"/>
    <w:rsid w:val="005D6025"/>
    <w:rsid w:val="005D7133"/>
    <w:rsid w:val="00603D1F"/>
    <w:rsid w:val="00621B52"/>
    <w:rsid w:val="00622AE2"/>
    <w:rsid w:val="00683D02"/>
    <w:rsid w:val="00690853"/>
    <w:rsid w:val="006C7993"/>
    <w:rsid w:val="007140A4"/>
    <w:rsid w:val="00725460"/>
    <w:rsid w:val="00744679"/>
    <w:rsid w:val="00753D52"/>
    <w:rsid w:val="00754318"/>
    <w:rsid w:val="00760C6D"/>
    <w:rsid w:val="00765CCC"/>
    <w:rsid w:val="00767B4A"/>
    <w:rsid w:val="00775AFE"/>
    <w:rsid w:val="007928FC"/>
    <w:rsid w:val="007959F2"/>
    <w:rsid w:val="007A615A"/>
    <w:rsid w:val="007B2C3B"/>
    <w:rsid w:val="007C0F09"/>
    <w:rsid w:val="007D664B"/>
    <w:rsid w:val="007E3CC1"/>
    <w:rsid w:val="007E4CA6"/>
    <w:rsid w:val="007E6924"/>
    <w:rsid w:val="00867A4D"/>
    <w:rsid w:val="00871CC9"/>
    <w:rsid w:val="00873E7A"/>
    <w:rsid w:val="00884E1A"/>
    <w:rsid w:val="00885F09"/>
    <w:rsid w:val="008A6DE6"/>
    <w:rsid w:val="008A70D2"/>
    <w:rsid w:val="008B3D41"/>
    <w:rsid w:val="008B4CA6"/>
    <w:rsid w:val="008C355E"/>
    <w:rsid w:val="008D2B4A"/>
    <w:rsid w:val="008D3284"/>
    <w:rsid w:val="008E4B0E"/>
    <w:rsid w:val="0090647B"/>
    <w:rsid w:val="00907744"/>
    <w:rsid w:val="009131D4"/>
    <w:rsid w:val="009545B5"/>
    <w:rsid w:val="00970171"/>
    <w:rsid w:val="0097413D"/>
    <w:rsid w:val="009B5C45"/>
    <w:rsid w:val="009E1AD1"/>
    <w:rsid w:val="009F7E23"/>
    <w:rsid w:val="00A13B1E"/>
    <w:rsid w:val="00A2288A"/>
    <w:rsid w:val="00A426E8"/>
    <w:rsid w:val="00A43C04"/>
    <w:rsid w:val="00A54C87"/>
    <w:rsid w:val="00A60661"/>
    <w:rsid w:val="00A62DE8"/>
    <w:rsid w:val="00A85F7C"/>
    <w:rsid w:val="00A95AFE"/>
    <w:rsid w:val="00A97CA9"/>
    <w:rsid w:val="00AA1C1A"/>
    <w:rsid w:val="00AC4700"/>
    <w:rsid w:val="00AE574D"/>
    <w:rsid w:val="00B15A05"/>
    <w:rsid w:val="00B32346"/>
    <w:rsid w:val="00B34EF8"/>
    <w:rsid w:val="00B40695"/>
    <w:rsid w:val="00B43821"/>
    <w:rsid w:val="00B519AD"/>
    <w:rsid w:val="00B77EDA"/>
    <w:rsid w:val="00BA3A0A"/>
    <w:rsid w:val="00BB2CBA"/>
    <w:rsid w:val="00BB7BC7"/>
    <w:rsid w:val="00C00850"/>
    <w:rsid w:val="00C03955"/>
    <w:rsid w:val="00C11DDB"/>
    <w:rsid w:val="00C12D8F"/>
    <w:rsid w:val="00C2234B"/>
    <w:rsid w:val="00C3418B"/>
    <w:rsid w:val="00C40CFB"/>
    <w:rsid w:val="00C44616"/>
    <w:rsid w:val="00C528C8"/>
    <w:rsid w:val="00C70E52"/>
    <w:rsid w:val="00C85FC6"/>
    <w:rsid w:val="00CE30A6"/>
    <w:rsid w:val="00CE71F2"/>
    <w:rsid w:val="00CF7A5C"/>
    <w:rsid w:val="00D03020"/>
    <w:rsid w:val="00D04F3E"/>
    <w:rsid w:val="00D06C6E"/>
    <w:rsid w:val="00D5393F"/>
    <w:rsid w:val="00D65E03"/>
    <w:rsid w:val="00D73148"/>
    <w:rsid w:val="00D96A71"/>
    <w:rsid w:val="00DC0D94"/>
    <w:rsid w:val="00DD2BCE"/>
    <w:rsid w:val="00DE6F80"/>
    <w:rsid w:val="00DF755B"/>
    <w:rsid w:val="00E14ACF"/>
    <w:rsid w:val="00E239E0"/>
    <w:rsid w:val="00E351C7"/>
    <w:rsid w:val="00E41120"/>
    <w:rsid w:val="00E45876"/>
    <w:rsid w:val="00E76E91"/>
    <w:rsid w:val="00E87969"/>
    <w:rsid w:val="00EB1048"/>
    <w:rsid w:val="00ED0073"/>
    <w:rsid w:val="00EE5993"/>
    <w:rsid w:val="00EE7A7B"/>
    <w:rsid w:val="00F07FA6"/>
    <w:rsid w:val="00F3277E"/>
    <w:rsid w:val="00F42D59"/>
    <w:rsid w:val="00F53DD6"/>
    <w:rsid w:val="00F54F30"/>
    <w:rsid w:val="00F745DF"/>
    <w:rsid w:val="00F77399"/>
    <w:rsid w:val="00F86E21"/>
    <w:rsid w:val="00F94CEE"/>
    <w:rsid w:val="00F954DC"/>
    <w:rsid w:val="00FD2BC7"/>
    <w:rsid w:val="00FE1E0D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1E09033-6B60-41A0-83C2-9A68BDD0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2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82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3582A"/>
    <w:pPr>
      <w:keepNext/>
      <w:keepLines/>
      <w:numPr>
        <w:numId w:val="17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82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582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82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82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582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582A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53582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3582A"/>
    <w:pPr>
      <w:ind w:left="720"/>
      <w:contextualSpacing/>
    </w:pPr>
  </w:style>
  <w:style w:type="table" w:styleId="TableGrid">
    <w:name w:val="Table Grid"/>
    <w:basedOn w:val="TableNormal"/>
    <w:uiPriority w:val="59"/>
    <w:rsid w:val="005358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5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5D02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582A"/>
    <w:rPr>
      <w:b/>
      <w:bCs/>
    </w:rPr>
  </w:style>
  <w:style w:type="paragraph" w:customStyle="1" w:styleId="Code">
    <w:name w:val="Code"/>
    <w:basedOn w:val="Normal"/>
    <w:link w:val="CodeChar"/>
    <w:qFormat/>
    <w:rsid w:val="0053582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3582A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3582A"/>
    <w:rPr>
      <w:lang w:val="en-US"/>
    </w:rPr>
  </w:style>
  <w:style w:type="paragraph" w:customStyle="1" w:styleId="Index">
    <w:name w:val="Index"/>
    <w:basedOn w:val="Normal"/>
    <w:qFormat/>
    <w:rsid w:val="00021C34"/>
    <w:pPr>
      <w:suppressLineNumbers/>
      <w:spacing w:before="0" w:after="200" w:line="256" w:lineRule="auto"/>
    </w:pPr>
    <w:rPr>
      <w:rFonts w:cs="FreeSans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53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82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82A"/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3582A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82A"/>
    <w:rPr>
      <w:rFonts w:eastAsiaTheme="majorEastAsia" w:cstheme="majorBidi"/>
      <w:b/>
      <w:color w:val="B2500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2A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535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3582A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358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3582A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4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247/js-fundamentals-january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1482</TotalTime>
  <Pages>6</Pages>
  <Words>1177</Words>
  <Characters>6714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7876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Tihomir Ivanov</cp:lastModifiedBy>
  <cp:revision>98</cp:revision>
  <dcterms:created xsi:type="dcterms:W3CDTF">2019-01-04T16:57:00Z</dcterms:created>
  <dcterms:modified xsi:type="dcterms:W3CDTF">2019-01-18T17:16:00Z</dcterms:modified>
</cp:coreProperties>
</file>